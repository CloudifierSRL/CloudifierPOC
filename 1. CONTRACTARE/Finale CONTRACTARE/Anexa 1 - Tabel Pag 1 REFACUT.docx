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0F54E" w14:textId="77777777" w:rsidR="005C0C1F" w:rsidRPr="005A1124" w:rsidRDefault="005C0C1F" w:rsidP="00C76D5A">
      <w:pPr>
        <w:pStyle w:val="Heading1"/>
        <w:spacing w:line="240" w:lineRule="atLeast"/>
        <w:jc w:val="right"/>
        <w:rPr>
          <w:rFonts w:ascii="Calibri" w:hAnsi="Calibri" w:cs="Arial"/>
          <w:sz w:val="24"/>
          <w:szCs w:val="24"/>
        </w:rPr>
      </w:pPr>
      <w:r w:rsidRPr="005A1124">
        <w:rPr>
          <w:rFonts w:ascii="Calibri" w:hAnsi="Calibri" w:cs="Arial"/>
          <w:sz w:val="24"/>
          <w:szCs w:val="24"/>
        </w:rPr>
        <w:t>ANEXA 1</w:t>
      </w:r>
    </w:p>
    <w:p w14:paraId="45DF731F" w14:textId="77777777" w:rsidR="005C0C1F" w:rsidRPr="005A1124" w:rsidRDefault="005C0C1F" w:rsidP="00C76D5A">
      <w:pPr>
        <w:pStyle w:val="Heading1"/>
        <w:spacing w:line="240" w:lineRule="atLeast"/>
        <w:jc w:val="center"/>
        <w:rPr>
          <w:rFonts w:ascii="Calibri" w:hAnsi="Calibri" w:cs="Arial"/>
          <w:sz w:val="24"/>
          <w:szCs w:val="24"/>
        </w:rPr>
      </w:pPr>
      <w:r w:rsidRPr="005A1124">
        <w:rPr>
          <w:rFonts w:ascii="Calibri" w:hAnsi="Calibri" w:cs="Arial"/>
          <w:sz w:val="24"/>
          <w:szCs w:val="24"/>
        </w:rPr>
        <w:t xml:space="preserve">CONTRACT DE FINANȚARE </w:t>
      </w:r>
    </w:p>
    <w:p w14:paraId="28505889" w14:textId="77777777" w:rsidR="005C0C1F" w:rsidRPr="00BC46A3" w:rsidRDefault="005C0C1F" w:rsidP="00BC46A3">
      <w:pPr>
        <w:pStyle w:val="Heading1"/>
        <w:spacing w:line="240" w:lineRule="atLeast"/>
        <w:jc w:val="center"/>
        <w:rPr>
          <w:rFonts w:ascii="Calibri" w:hAnsi="Calibri" w:cs="Arial"/>
          <w:sz w:val="24"/>
          <w:szCs w:val="24"/>
        </w:rPr>
      </w:pPr>
      <w:r w:rsidRPr="005A1124">
        <w:rPr>
          <w:rFonts w:ascii="Calibri" w:hAnsi="Calibri" w:cs="Arial"/>
          <w:sz w:val="24"/>
          <w:szCs w:val="24"/>
        </w:rPr>
        <w:t>-Condiții Specifice-</w:t>
      </w:r>
    </w:p>
    <w:p w14:paraId="2D61454E" w14:textId="77777777" w:rsidR="005C0C1F" w:rsidRPr="00B80139" w:rsidRDefault="005C0C1F" w:rsidP="00B80139">
      <w:pPr>
        <w:pStyle w:val="Heading1"/>
        <w:spacing w:line="240" w:lineRule="atLeast"/>
        <w:rPr>
          <w:rFonts w:ascii="Calibri" w:hAnsi="Calibri" w:cs="Arial"/>
          <w:sz w:val="24"/>
          <w:szCs w:val="24"/>
        </w:rPr>
      </w:pPr>
      <w:r w:rsidRPr="005A1124">
        <w:rPr>
          <w:rFonts w:ascii="Calibri" w:hAnsi="Calibri" w:cs="Arial"/>
          <w:sz w:val="24"/>
          <w:szCs w:val="24"/>
        </w:rPr>
        <w:t>(a) Graficul de depunere a cererilor de prefinanțare/plată/rambursare a cheltuielilor*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251"/>
        <w:gridCol w:w="3969"/>
        <w:gridCol w:w="5387"/>
      </w:tblGrid>
      <w:tr w:rsidR="00B80139" w:rsidRPr="00150A90" w14:paraId="3E11B252" w14:textId="77777777" w:rsidTr="00150A90">
        <w:trPr>
          <w:trHeight w:val="90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14:paraId="07AC8A65" w14:textId="77777777" w:rsidR="00B80139" w:rsidRPr="00150A90" w:rsidRDefault="00B80139" w:rsidP="00150A9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50A90">
              <w:rPr>
                <w:rFonts w:ascii="Calibri" w:hAnsi="Calibri" w:cs="Arial"/>
                <w:b/>
                <w:bCs/>
              </w:rPr>
              <w:t>Nr. cererii</w:t>
            </w:r>
          </w:p>
        </w:tc>
        <w:tc>
          <w:tcPr>
            <w:tcW w:w="4251" w:type="dxa"/>
            <w:vMerge w:val="restart"/>
            <w:shd w:val="clear" w:color="auto" w:fill="auto"/>
            <w:vAlign w:val="center"/>
            <w:hideMark/>
          </w:tcPr>
          <w:p w14:paraId="0145FBFE" w14:textId="77777777" w:rsidR="00B80139" w:rsidRPr="00150A90" w:rsidRDefault="00B80139" w:rsidP="00150A9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50A90">
              <w:rPr>
                <w:rFonts w:ascii="Calibri" w:hAnsi="Calibri" w:cs="Arial"/>
                <w:b/>
                <w:bCs/>
              </w:rPr>
              <w:t>Tipul Cererii***</w:t>
            </w:r>
          </w:p>
        </w:tc>
        <w:tc>
          <w:tcPr>
            <w:tcW w:w="3969" w:type="dxa"/>
            <w:vMerge w:val="restart"/>
            <w:shd w:val="clear" w:color="auto" w:fill="auto"/>
            <w:vAlign w:val="center"/>
            <w:hideMark/>
          </w:tcPr>
          <w:p w14:paraId="74E0F4B2" w14:textId="77777777" w:rsidR="00B80139" w:rsidRPr="00150A90" w:rsidRDefault="00B80139" w:rsidP="00150A9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50A90">
              <w:rPr>
                <w:rFonts w:ascii="Calibri" w:hAnsi="Calibri" w:cs="Arial"/>
                <w:b/>
                <w:bCs/>
              </w:rPr>
              <w:t>Data estimată de transmitere a Cererii către AM (zz/ll/an)**</w:t>
            </w:r>
          </w:p>
        </w:tc>
        <w:tc>
          <w:tcPr>
            <w:tcW w:w="5387" w:type="dxa"/>
            <w:shd w:val="clear" w:color="auto" w:fill="auto"/>
            <w:vAlign w:val="center"/>
            <w:hideMark/>
          </w:tcPr>
          <w:p w14:paraId="75183E0F" w14:textId="77777777" w:rsidR="00B80139" w:rsidRPr="00150A90" w:rsidRDefault="00B80139" w:rsidP="00150A9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50A90">
              <w:rPr>
                <w:rFonts w:ascii="Calibri" w:hAnsi="Calibri" w:cs="Arial"/>
                <w:b/>
                <w:bCs/>
              </w:rPr>
              <w:t>Valoare eligibilă estimată aferentă cererii</w:t>
            </w:r>
          </w:p>
        </w:tc>
      </w:tr>
      <w:tr w:rsidR="00B80139" w:rsidRPr="00150A90" w14:paraId="2F09FE1E" w14:textId="77777777" w:rsidTr="00150A90">
        <w:trPr>
          <w:trHeight w:val="310"/>
        </w:trPr>
        <w:tc>
          <w:tcPr>
            <w:tcW w:w="960" w:type="dxa"/>
            <w:vMerge/>
            <w:shd w:val="clear" w:color="auto" w:fill="auto"/>
            <w:hideMark/>
          </w:tcPr>
          <w:p w14:paraId="47F2CAC8" w14:textId="77777777" w:rsidR="00B80139" w:rsidRPr="00150A90" w:rsidRDefault="00B80139" w:rsidP="00150A90">
            <w:pPr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251" w:type="dxa"/>
            <w:vMerge/>
            <w:shd w:val="clear" w:color="auto" w:fill="auto"/>
            <w:hideMark/>
          </w:tcPr>
          <w:p w14:paraId="485A3013" w14:textId="77777777" w:rsidR="00B80139" w:rsidRPr="00150A90" w:rsidRDefault="00B80139" w:rsidP="00150A90">
            <w:pPr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3969" w:type="dxa"/>
            <w:vMerge/>
            <w:shd w:val="clear" w:color="auto" w:fill="auto"/>
            <w:hideMark/>
          </w:tcPr>
          <w:p w14:paraId="46F32570" w14:textId="77777777" w:rsidR="00B80139" w:rsidRPr="00150A90" w:rsidRDefault="00B80139" w:rsidP="00150A90">
            <w:pPr>
              <w:jc w:val="both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5387" w:type="dxa"/>
            <w:shd w:val="clear" w:color="auto" w:fill="auto"/>
            <w:vAlign w:val="center"/>
            <w:hideMark/>
          </w:tcPr>
          <w:p w14:paraId="78F02009" w14:textId="77777777" w:rsidR="00B80139" w:rsidRPr="00150A90" w:rsidRDefault="00B80139" w:rsidP="00150A90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150A90">
              <w:rPr>
                <w:rFonts w:ascii="Calibri" w:hAnsi="Calibri" w:cs="Arial"/>
                <w:b/>
                <w:bCs/>
              </w:rPr>
              <w:t>(lei)</w:t>
            </w:r>
          </w:p>
        </w:tc>
      </w:tr>
      <w:tr w:rsidR="007C41F7" w:rsidRPr="00150A90" w14:paraId="156FD198" w14:textId="77777777" w:rsidTr="00A8166D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2D66A0B0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251" w:type="dxa"/>
            <w:shd w:val="clear" w:color="auto" w:fill="auto"/>
            <w:vAlign w:val="bottom"/>
          </w:tcPr>
          <w:p w14:paraId="552F46F8" w14:textId="77777777" w:rsidR="007C41F7" w:rsidRDefault="007C41F7" w:rsidP="007C41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rambursare intermediara 1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11C2796E" w14:textId="77777777" w:rsidR="007C41F7" w:rsidRDefault="007C41F7" w:rsidP="007C41F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Ultima zi a lunii a 3-a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CB92290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333,868</w:t>
            </w:r>
          </w:p>
        </w:tc>
      </w:tr>
      <w:tr w:rsidR="007C41F7" w:rsidRPr="00150A90" w14:paraId="674CAAD7" w14:textId="77777777" w:rsidTr="00A8166D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7DC8819E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251" w:type="dxa"/>
            <w:shd w:val="clear" w:color="auto" w:fill="auto"/>
            <w:vAlign w:val="bottom"/>
          </w:tcPr>
          <w:p w14:paraId="10217C98" w14:textId="77777777" w:rsidR="007C41F7" w:rsidRDefault="007C41F7" w:rsidP="007C41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rambursare intermediara 2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6FB57FCC" w14:textId="77777777" w:rsidR="007C41F7" w:rsidRDefault="007C41F7" w:rsidP="007C41F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Ultima zi a lunii a 6-a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0F4B83C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93,089</w:t>
            </w:r>
          </w:p>
        </w:tc>
      </w:tr>
      <w:tr w:rsidR="007C41F7" w:rsidRPr="00150A90" w14:paraId="7E020130" w14:textId="77777777" w:rsidTr="00A8166D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342DA2B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51" w:type="dxa"/>
            <w:shd w:val="clear" w:color="auto" w:fill="auto"/>
            <w:vAlign w:val="bottom"/>
          </w:tcPr>
          <w:p w14:paraId="36B851DA" w14:textId="77777777" w:rsidR="007C41F7" w:rsidRDefault="007C41F7" w:rsidP="007C41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rambursare intermediara 3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5828F4CF" w14:textId="77777777" w:rsidR="007C41F7" w:rsidRDefault="007C41F7" w:rsidP="007C41F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Ultima zi a lunii a 9-a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6448729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93,089</w:t>
            </w:r>
          </w:p>
        </w:tc>
      </w:tr>
      <w:tr w:rsidR="007C41F7" w:rsidRPr="00150A90" w14:paraId="20A33CB8" w14:textId="77777777" w:rsidTr="00A8166D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2DF491B7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251" w:type="dxa"/>
            <w:shd w:val="clear" w:color="auto" w:fill="auto"/>
            <w:vAlign w:val="bottom"/>
          </w:tcPr>
          <w:p w14:paraId="1A86D5F3" w14:textId="77777777" w:rsidR="007C41F7" w:rsidRDefault="007C41F7" w:rsidP="007C41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rambursare intermediara 4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41CA9528" w14:textId="77777777" w:rsidR="007C41F7" w:rsidRDefault="007C41F7" w:rsidP="007C41F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Ultima zi a lunii a 12-a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3C8FD1F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93,089</w:t>
            </w:r>
          </w:p>
        </w:tc>
      </w:tr>
      <w:tr w:rsidR="007C41F7" w:rsidRPr="00150A90" w14:paraId="31791A3F" w14:textId="77777777" w:rsidTr="00A8166D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315D2A00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251" w:type="dxa"/>
            <w:shd w:val="clear" w:color="auto" w:fill="auto"/>
            <w:vAlign w:val="bottom"/>
          </w:tcPr>
          <w:p w14:paraId="5E20FC98" w14:textId="77777777" w:rsidR="007C41F7" w:rsidRDefault="007C41F7" w:rsidP="007C41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rambursare intermediara 5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32872EB5" w14:textId="77777777" w:rsidR="007C41F7" w:rsidRDefault="007C41F7" w:rsidP="007C41F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Ultima zi a lunii a 15-a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717A748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93,089</w:t>
            </w:r>
          </w:p>
        </w:tc>
      </w:tr>
      <w:tr w:rsidR="007C41F7" w:rsidRPr="00150A90" w14:paraId="17C75CF3" w14:textId="77777777" w:rsidTr="00A8166D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0DF0B95B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4251" w:type="dxa"/>
            <w:shd w:val="clear" w:color="auto" w:fill="auto"/>
            <w:vAlign w:val="bottom"/>
          </w:tcPr>
          <w:p w14:paraId="6703A30F" w14:textId="77777777" w:rsidR="007C41F7" w:rsidRDefault="007C41F7" w:rsidP="007C41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rambursare intermediara 6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11936FD6" w14:textId="77777777" w:rsidR="007C41F7" w:rsidRDefault="007C41F7" w:rsidP="007C41F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Ultima zi a lunii a 18-a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036221B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66,621</w:t>
            </w:r>
          </w:p>
        </w:tc>
      </w:tr>
      <w:tr w:rsidR="007C41F7" w:rsidRPr="00150A90" w14:paraId="3093FA1B" w14:textId="77777777" w:rsidTr="00A8166D">
        <w:trPr>
          <w:trHeight w:val="300"/>
        </w:trPr>
        <w:tc>
          <w:tcPr>
            <w:tcW w:w="960" w:type="dxa"/>
            <w:shd w:val="clear" w:color="auto" w:fill="auto"/>
            <w:vAlign w:val="bottom"/>
          </w:tcPr>
          <w:p w14:paraId="56458269" w14:textId="77777777" w:rsidR="007C41F7" w:rsidRDefault="007C41F7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251" w:type="dxa"/>
            <w:shd w:val="clear" w:color="auto" w:fill="auto"/>
            <w:vAlign w:val="bottom"/>
          </w:tcPr>
          <w:p w14:paraId="43A8CF76" w14:textId="77777777" w:rsidR="007C41F7" w:rsidRDefault="007C41F7" w:rsidP="007C41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rambursare finala</w:t>
            </w:r>
          </w:p>
        </w:tc>
        <w:tc>
          <w:tcPr>
            <w:tcW w:w="3969" w:type="dxa"/>
            <w:shd w:val="clear" w:color="auto" w:fill="auto"/>
            <w:vAlign w:val="bottom"/>
          </w:tcPr>
          <w:p w14:paraId="3E2BA920" w14:textId="77777777" w:rsidR="007C41F7" w:rsidRDefault="007C41F7" w:rsidP="007C41F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Ultima zi a lunii a 21-a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C040080" w14:textId="2659B3C0" w:rsidR="007C41F7" w:rsidRDefault="001936CC" w:rsidP="007C41F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25,836</w:t>
            </w:r>
            <w:bookmarkStart w:id="0" w:name="_GoBack"/>
            <w:bookmarkEnd w:id="0"/>
          </w:p>
        </w:tc>
      </w:tr>
      <w:tr w:rsidR="007C41F7" w:rsidRPr="00150A90" w14:paraId="70A6D6C5" w14:textId="77777777" w:rsidTr="00BC46A3">
        <w:trPr>
          <w:trHeight w:val="300"/>
        </w:trPr>
        <w:tc>
          <w:tcPr>
            <w:tcW w:w="9180" w:type="dxa"/>
            <w:gridSpan w:val="3"/>
            <w:shd w:val="clear" w:color="auto" w:fill="auto"/>
            <w:vAlign w:val="center"/>
          </w:tcPr>
          <w:p w14:paraId="37EE9BDA" w14:textId="77777777" w:rsidR="007C41F7" w:rsidRPr="00BC46A3" w:rsidRDefault="007C41F7" w:rsidP="007C41F7">
            <w:pPr>
              <w:jc w:val="right"/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5387" w:type="dxa"/>
            <w:shd w:val="clear" w:color="auto" w:fill="auto"/>
          </w:tcPr>
          <w:p w14:paraId="57DDBCF5" w14:textId="77777777" w:rsidR="007C41F7" w:rsidRPr="00BC46A3" w:rsidRDefault="007C41F7" w:rsidP="007C41F7">
            <w:pPr>
              <w:jc w:val="right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798,681</w:t>
            </w:r>
          </w:p>
        </w:tc>
      </w:tr>
    </w:tbl>
    <w:p w14:paraId="4B8A469E" w14:textId="77777777" w:rsidR="005C0C1F" w:rsidRPr="005A1124" w:rsidRDefault="005C0C1F" w:rsidP="00C76D5A">
      <w:pPr>
        <w:jc w:val="both"/>
        <w:rPr>
          <w:rFonts w:ascii="Calibri" w:hAnsi="Calibri" w:cs="Arial"/>
        </w:rPr>
      </w:pPr>
      <w:r w:rsidRPr="005A1124">
        <w:rPr>
          <w:rFonts w:ascii="Calibri" w:hAnsi="Calibri" w:cs="Arial"/>
        </w:rPr>
        <w:t>* Beneficiarul are obligatia de a actualiza graficul în conformitate cu art.10 din HG 93/2016</w:t>
      </w:r>
    </w:p>
    <w:p w14:paraId="12C3E967" w14:textId="77777777" w:rsidR="005C0C1F" w:rsidRPr="005A1124" w:rsidRDefault="005C0C1F" w:rsidP="00C76D5A">
      <w:pPr>
        <w:jc w:val="both"/>
        <w:rPr>
          <w:rFonts w:ascii="Calibri" w:hAnsi="Calibri" w:cs="Arial"/>
        </w:rPr>
      </w:pPr>
      <w:r w:rsidRPr="005A1124">
        <w:rPr>
          <w:rFonts w:ascii="Calibri" w:hAnsi="Calibri" w:cs="Arial"/>
        </w:rPr>
        <w:t>** Se va estima ca data calendaristică</w:t>
      </w:r>
    </w:p>
    <w:p w14:paraId="00DDCB45" w14:textId="77777777" w:rsidR="005C0C1F" w:rsidRPr="005A1124" w:rsidRDefault="005C0C1F" w:rsidP="00C76D5A">
      <w:pPr>
        <w:jc w:val="both"/>
        <w:rPr>
          <w:rFonts w:ascii="Calibri" w:hAnsi="Calibri" w:cs="Arial"/>
        </w:rPr>
      </w:pPr>
      <w:r w:rsidRPr="005A1124">
        <w:rPr>
          <w:rFonts w:ascii="Calibri" w:hAnsi="Calibri" w:cs="Arial"/>
        </w:rPr>
        <w:t>*** Se va indica tipul cererii depuse: Cerere de prefinanțare/plată/rambursare intermediară/rambursare finală</w:t>
      </w:r>
    </w:p>
    <w:p w14:paraId="57CBC80B" w14:textId="77777777" w:rsidR="005C0C1F" w:rsidRPr="005A1124" w:rsidRDefault="005C0C1F" w:rsidP="00C76D5A">
      <w:pPr>
        <w:autoSpaceDE w:val="0"/>
        <w:autoSpaceDN w:val="0"/>
        <w:adjustRightInd w:val="0"/>
        <w:spacing w:line="240" w:lineRule="atLeast"/>
        <w:jc w:val="both"/>
        <w:rPr>
          <w:rFonts w:ascii="Calibri" w:hAnsi="Calibri" w:cs="Arial"/>
        </w:rPr>
      </w:pPr>
    </w:p>
    <w:sectPr w:rsidR="005C0C1F" w:rsidRPr="005A1124" w:rsidSect="00EA0AA4">
      <w:footerReference w:type="first" r:id="rId8"/>
      <w:pgSz w:w="16840" w:h="11907" w:orient="landscape" w:code="9"/>
      <w:pgMar w:top="1418" w:right="1102" w:bottom="1418" w:left="1134" w:header="567" w:footer="3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D252CA" w14:textId="77777777" w:rsidR="00DC4301" w:rsidRDefault="00DC4301">
      <w:r>
        <w:separator/>
      </w:r>
    </w:p>
  </w:endnote>
  <w:endnote w:type="continuationSeparator" w:id="0">
    <w:p w14:paraId="12A77CAB" w14:textId="77777777" w:rsidR="00DC4301" w:rsidRDefault="00DC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,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5A546" w14:textId="77777777" w:rsidR="00EC415E" w:rsidRDefault="00EC415E" w:rsidP="00EC415E">
    <w:pPr>
      <w:tabs>
        <w:tab w:val="center" w:pos="4320"/>
        <w:tab w:val="right" w:pos="9072"/>
      </w:tabs>
      <w:jc w:val="center"/>
      <w:rPr>
        <w:b/>
        <w:i/>
        <w:color w:val="000000"/>
        <w:sz w:val="18"/>
        <w:lang w:val="en-US"/>
      </w:rPr>
    </w:pPr>
    <w:r>
      <w:rPr>
        <w:b/>
        <w:i/>
        <w:color w:val="000000"/>
        <w:sz w:val="18"/>
        <w:lang w:val="en-US"/>
      </w:rPr>
      <w:t>„PLATFORMA DE MIGRARE AUTOMATIZATA IN CLOUD A APLICATIILOR SI SISTEMELOR INFORMATICE CLASICE Cloudifier.NET” P_38_543</w:t>
    </w:r>
  </w:p>
  <w:p w14:paraId="569248CB" w14:textId="77777777" w:rsidR="00E9705A" w:rsidRPr="008C3078" w:rsidRDefault="00E9705A" w:rsidP="008C30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1E447" w14:textId="77777777" w:rsidR="00DC4301" w:rsidRDefault="00DC4301">
      <w:r>
        <w:separator/>
      </w:r>
    </w:p>
  </w:footnote>
  <w:footnote w:type="continuationSeparator" w:id="0">
    <w:p w14:paraId="196351BD" w14:textId="77777777" w:rsidR="00DC4301" w:rsidRDefault="00DC4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92B2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D4648D3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BD4B2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C10C0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1"/>
    <w:multiLevelType w:val="singleLevel"/>
    <w:tmpl w:val="B0C037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543CEFDE"/>
    <w:lvl w:ilvl="0">
      <w:start w:val="1"/>
      <w:numFmt w:val="bullet"/>
      <w:pStyle w:val="Head5-Subsec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F25675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1CC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8">
    <w:nsid w:val="FFFFFF89"/>
    <w:multiLevelType w:val="singleLevel"/>
    <w:tmpl w:val="8E0019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A723DB"/>
    <w:multiLevelType w:val="singleLevel"/>
    <w:tmpl w:val="E2C8B4D0"/>
    <w:name w:val="templateBullet1"/>
    <w:lvl w:ilvl="0">
      <w:start w:val="1"/>
      <w:numFmt w:val="bullet"/>
      <w:lvlText w:val="·"/>
      <w:lvlJc w:val="left"/>
      <w:pPr>
        <w:tabs>
          <w:tab w:val="num" w:pos="341"/>
        </w:tabs>
        <w:ind w:left="341" w:hanging="341"/>
      </w:pPr>
      <w:rPr>
        <w:rFonts w:ascii="Symbol" w:hAnsi="Symbol" w:hint="default"/>
        <w:b w:val="0"/>
        <w:i w:val="0"/>
        <w:sz w:val="22"/>
      </w:rPr>
    </w:lvl>
  </w:abstractNum>
  <w:abstractNum w:abstractNumId="10">
    <w:nsid w:val="07142B0B"/>
    <w:multiLevelType w:val="hybridMultilevel"/>
    <w:tmpl w:val="B26C81E4"/>
    <w:lvl w:ilvl="0" w:tplc="1944B2AC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>
    <w:nsid w:val="0A7674BA"/>
    <w:multiLevelType w:val="hybridMultilevel"/>
    <w:tmpl w:val="A9849F9E"/>
    <w:lvl w:ilvl="0" w:tplc="7D744AF8">
      <w:start w:val="1"/>
      <w:numFmt w:val="lowerLetter"/>
      <w:lvlText w:val="(%1)"/>
      <w:lvlJc w:val="left"/>
      <w:pPr>
        <w:ind w:left="90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CCE98E2">
      <w:start w:val="1"/>
      <w:numFmt w:val="upperRoman"/>
      <w:lvlText w:val="%4."/>
      <w:lvlJc w:val="left"/>
      <w:pPr>
        <w:tabs>
          <w:tab w:val="num" w:pos="3420"/>
        </w:tabs>
        <w:ind w:left="3420" w:hanging="720"/>
      </w:pPr>
      <w:rPr>
        <w:rFonts w:ascii="Calibri" w:hAnsi="Calibri" w:cs="Arial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2">
    <w:nsid w:val="0F2A73A5"/>
    <w:multiLevelType w:val="hybridMultilevel"/>
    <w:tmpl w:val="C5806088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B60594"/>
    <w:multiLevelType w:val="multilevel"/>
    <w:tmpl w:val="16087978"/>
    <w:name w:val="PwCNumberListTemplate"/>
    <w:lvl w:ilvl="0">
      <w:start w:val="1"/>
      <w:numFmt w:val="decimal"/>
      <w:lvlText w:val="%1"/>
      <w:lvlJc w:val="left"/>
      <w:pPr>
        <w:tabs>
          <w:tab w:val="num" w:pos="595"/>
        </w:tabs>
        <w:ind w:left="595" w:hanging="595"/>
      </w:pPr>
      <w:rPr>
        <w:rFonts w:cs="Times New Roman"/>
      </w:rPr>
    </w:lvl>
    <w:lvl w:ilvl="1">
      <w:start w:val="1"/>
      <w:numFmt w:val="decimal"/>
      <w:lvlText w:val="%2"/>
      <w:lvlJc w:val="left"/>
      <w:pPr>
        <w:tabs>
          <w:tab w:val="num" w:pos="1191"/>
        </w:tabs>
        <w:ind w:left="1191" w:hanging="595"/>
      </w:pPr>
      <w:rPr>
        <w:rFonts w:cs="Times New Roman"/>
      </w:rPr>
    </w:lvl>
    <w:lvl w:ilvl="2">
      <w:start w:val="1"/>
      <w:numFmt w:val="decimal"/>
      <w:lvlText w:val="%3"/>
      <w:lvlJc w:val="left"/>
      <w:pPr>
        <w:tabs>
          <w:tab w:val="num" w:pos="1786"/>
        </w:tabs>
        <w:ind w:left="1786" w:hanging="595"/>
      </w:pPr>
      <w:rPr>
        <w:rFonts w:cs="Times New Roman"/>
      </w:rPr>
    </w:lvl>
    <w:lvl w:ilvl="3">
      <w:start w:val="1"/>
      <w:numFmt w:val="decimal"/>
      <w:lvlText w:val="%4"/>
      <w:lvlJc w:val="left"/>
      <w:pPr>
        <w:tabs>
          <w:tab w:val="num" w:pos="2381"/>
        </w:tabs>
        <w:ind w:left="2381" w:hanging="595"/>
      </w:pPr>
      <w:rPr>
        <w:rFonts w:cs="Times New Roman"/>
      </w:rPr>
    </w:lvl>
    <w:lvl w:ilvl="4">
      <w:start w:val="1"/>
      <w:numFmt w:val="decimal"/>
      <w:lvlText w:val="%5"/>
      <w:lvlJc w:val="left"/>
      <w:pPr>
        <w:tabs>
          <w:tab w:val="num" w:pos="2976"/>
        </w:tabs>
        <w:ind w:left="2976" w:hanging="595"/>
      </w:pPr>
      <w:rPr>
        <w:rFonts w:cs="Times New Roman"/>
      </w:rPr>
    </w:lvl>
    <w:lvl w:ilvl="5">
      <w:start w:val="1"/>
      <w:numFmt w:val="decimal"/>
      <w:lvlText w:val="%6"/>
      <w:lvlJc w:val="left"/>
      <w:pPr>
        <w:tabs>
          <w:tab w:val="num" w:pos="3572"/>
        </w:tabs>
        <w:ind w:left="3572" w:hanging="595"/>
      </w:pPr>
      <w:rPr>
        <w:rFonts w:cs="Times New Roman"/>
      </w:rPr>
    </w:lvl>
    <w:lvl w:ilvl="6">
      <w:start w:val="1"/>
      <w:numFmt w:val="decimal"/>
      <w:lvlText w:val="%7"/>
      <w:lvlJc w:val="left"/>
      <w:pPr>
        <w:tabs>
          <w:tab w:val="num" w:pos="4167"/>
        </w:tabs>
        <w:ind w:left="4167" w:hanging="595"/>
      </w:pPr>
      <w:rPr>
        <w:rFonts w:cs="Times New Roman"/>
      </w:rPr>
    </w:lvl>
    <w:lvl w:ilvl="7">
      <w:start w:val="1"/>
      <w:numFmt w:val="decimal"/>
      <w:lvlText w:val="%8"/>
      <w:lvlJc w:val="left"/>
      <w:pPr>
        <w:tabs>
          <w:tab w:val="num" w:pos="4762"/>
        </w:tabs>
        <w:ind w:left="4762" w:hanging="595"/>
      </w:pPr>
      <w:rPr>
        <w:rFonts w:cs="Times New Roman"/>
      </w:rPr>
    </w:lvl>
    <w:lvl w:ilvl="8">
      <w:start w:val="1"/>
      <w:numFmt w:val="decimal"/>
      <w:lvlText w:val="%9"/>
      <w:lvlJc w:val="left"/>
      <w:pPr>
        <w:tabs>
          <w:tab w:val="num" w:pos="4762"/>
        </w:tabs>
        <w:ind w:left="4762" w:hanging="595"/>
      </w:pPr>
      <w:rPr>
        <w:rFonts w:cs="Times New Roman"/>
      </w:rPr>
    </w:lvl>
  </w:abstractNum>
  <w:abstractNum w:abstractNumId="14">
    <w:nsid w:val="207F5D69"/>
    <w:multiLevelType w:val="hybridMultilevel"/>
    <w:tmpl w:val="B27493F8"/>
    <w:lvl w:ilvl="0" w:tplc="1944B2AC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26712D0"/>
    <w:multiLevelType w:val="multilevel"/>
    <w:tmpl w:val="3DB47AC6"/>
    <w:lvl w:ilvl="0">
      <w:start w:val="1"/>
      <w:numFmt w:val="bullet"/>
      <w:pStyle w:val="bullet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224"/>
        </w:tabs>
        <w:ind w:left="864"/>
      </w:pPr>
      <w:rPr>
        <w:rFonts w:cs="Times New Roman" w:hint="default"/>
      </w:rPr>
    </w:lvl>
    <w:lvl w:ilvl="2">
      <w:start w:val="1"/>
      <w:numFmt w:val="bullet"/>
      <w:lvlText w:val=""/>
      <w:lvlJc w:val="left"/>
      <w:pPr>
        <w:tabs>
          <w:tab w:val="num" w:pos="1944"/>
        </w:tabs>
        <w:ind w:left="1944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22DD3599"/>
    <w:multiLevelType w:val="multilevel"/>
    <w:tmpl w:val="4EAA5BA6"/>
    <w:lvl w:ilvl="0">
      <w:start w:val="1"/>
      <w:numFmt w:val="decimal"/>
      <w:pStyle w:val="ListNumber"/>
      <w:lvlText w:val="(%1)"/>
      <w:lvlJc w:val="left"/>
      <w:pPr>
        <w:tabs>
          <w:tab w:val="num" w:pos="851"/>
        </w:tabs>
        <w:ind w:left="851" w:hanging="709"/>
      </w:pPr>
      <w:rPr>
        <w:rFonts w:cs="Times New Roman"/>
      </w:r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18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9">
    <w:nsid w:val="3AFB6DC8"/>
    <w:multiLevelType w:val="singleLevel"/>
    <w:tmpl w:val="D97CFDF8"/>
    <w:lvl w:ilvl="0">
      <w:start w:val="1"/>
      <w:numFmt w:val="bullet"/>
      <w:pStyle w:val="ListBullet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0">
    <w:nsid w:val="3CF00E18"/>
    <w:multiLevelType w:val="singleLevel"/>
    <w:tmpl w:val="4E1A982C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1">
    <w:nsid w:val="40FA0B3B"/>
    <w:multiLevelType w:val="hybridMultilevel"/>
    <w:tmpl w:val="F208B392"/>
    <w:lvl w:ilvl="0" w:tplc="1944B2AC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2">
    <w:nsid w:val="443327A4"/>
    <w:multiLevelType w:val="hybridMultilevel"/>
    <w:tmpl w:val="04F0CA94"/>
    <w:lvl w:ilvl="0" w:tplc="1944B2AC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3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4">
    <w:nsid w:val="4FB92E73"/>
    <w:multiLevelType w:val="hybridMultilevel"/>
    <w:tmpl w:val="7C646C40"/>
    <w:lvl w:ilvl="0" w:tplc="6158F34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6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27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28">
    <w:nsid w:val="620F2440"/>
    <w:multiLevelType w:val="singleLevel"/>
    <w:tmpl w:val="6860A420"/>
    <w:lvl w:ilvl="0">
      <w:start w:val="1"/>
      <w:numFmt w:val="bullet"/>
      <w:pStyle w:val="ListBullet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9">
    <w:nsid w:val="62367F06"/>
    <w:multiLevelType w:val="hybridMultilevel"/>
    <w:tmpl w:val="8736B4D0"/>
    <w:lvl w:ilvl="0" w:tplc="2ECCB510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color w:val="auto"/>
      </w:rPr>
    </w:lvl>
    <w:lvl w:ilvl="1" w:tplc="0418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>
    <w:nsid w:val="625B76FF"/>
    <w:multiLevelType w:val="hybridMultilevel"/>
    <w:tmpl w:val="4ED0D086"/>
    <w:lvl w:ilvl="0" w:tplc="1944B2AC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18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1">
    <w:nsid w:val="6C636DF3"/>
    <w:multiLevelType w:val="hybridMultilevel"/>
    <w:tmpl w:val="C26E8A58"/>
    <w:lvl w:ilvl="0" w:tplc="D1B8F5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/>
      </w:rPr>
    </w:lvl>
    <w:lvl w:ilvl="1" w:tplc="041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6C8E60F6"/>
    <w:multiLevelType w:val="multilevel"/>
    <w:tmpl w:val="334EB22E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  <w:rPr>
        <w:rFonts w:cs="Times New Roman"/>
      </w:r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3">
    <w:nsid w:val="6DF118C0"/>
    <w:multiLevelType w:val="singleLevel"/>
    <w:tmpl w:val="B90C8B88"/>
    <w:lvl w:ilvl="0">
      <w:start w:val="1"/>
      <w:numFmt w:val="bullet"/>
      <w:pStyle w:val="ListBullet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34">
    <w:nsid w:val="763657C1"/>
    <w:multiLevelType w:val="hybridMultilevel"/>
    <w:tmpl w:val="180625DC"/>
    <w:lvl w:ilvl="0" w:tplc="1944B2AC">
      <w:start w:val="1"/>
      <w:numFmt w:val="decimal"/>
      <w:lvlText w:val="(%1)"/>
      <w:lvlJc w:val="left"/>
      <w:pPr>
        <w:tabs>
          <w:tab w:val="num" w:pos="502"/>
        </w:tabs>
        <w:ind w:left="502" w:hanging="360"/>
      </w:pPr>
      <w:rPr>
        <w:rFonts w:cs="Times New Roman" w:hint="default"/>
      </w:rPr>
    </w:lvl>
    <w:lvl w:ilvl="1" w:tplc="0418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6"/>
  </w:num>
  <w:num w:numId="29">
    <w:abstractNumId w:val="20"/>
  </w:num>
  <w:num w:numId="30">
    <w:abstractNumId w:val="17"/>
  </w:num>
  <w:num w:numId="31">
    <w:abstractNumId w:val="19"/>
  </w:num>
  <w:num w:numId="32">
    <w:abstractNumId w:val="28"/>
  </w:num>
  <w:num w:numId="33">
    <w:abstractNumId w:val="33"/>
  </w:num>
  <w:num w:numId="34">
    <w:abstractNumId w:val="18"/>
  </w:num>
  <w:num w:numId="35">
    <w:abstractNumId w:val="27"/>
  </w:num>
  <w:num w:numId="36">
    <w:abstractNumId w:val="26"/>
  </w:num>
  <w:num w:numId="37">
    <w:abstractNumId w:val="23"/>
  </w:num>
  <w:num w:numId="38">
    <w:abstractNumId w:val="25"/>
  </w:num>
  <w:num w:numId="39">
    <w:abstractNumId w:val="15"/>
  </w:num>
  <w:num w:numId="40">
    <w:abstractNumId w:val="22"/>
  </w:num>
  <w:num w:numId="41">
    <w:abstractNumId w:val="30"/>
  </w:num>
  <w:num w:numId="42">
    <w:abstractNumId w:val="34"/>
  </w:num>
  <w:num w:numId="43">
    <w:abstractNumId w:val="10"/>
  </w:num>
  <w:num w:numId="44">
    <w:abstractNumId w:val="21"/>
  </w:num>
  <w:num w:numId="45">
    <w:abstractNumId w:val="11"/>
  </w:num>
  <w:num w:numId="46">
    <w:abstractNumId w:val="14"/>
  </w:num>
  <w:num w:numId="47">
    <w:abstractNumId w:val="31"/>
  </w:num>
  <w:num w:numId="48">
    <w:abstractNumId w:val="12"/>
  </w:num>
  <w:num w:numId="49">
    <w:abstractNumId w:val="29"/>
  </w:num>
  <w:num w:numId="50">
    <w:abstractNumId w:val="2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AC"/>
    <w:rsid w:val="0000333D"/>
    <w:rsid w:val="0000525E"/>
    <w:rsid w:val="00006616"/>
    <w:rsid w:val="00011E8C"/>
    <w:rsid w:val="00013655"/>
    <w:rsid w:val="0001525D"/>
    <w:rsid w:val="00015704"/>
    <w:rsid w:val="00017EB3"/>
    <w:rsid w:val="0002020A"/>
    <w:rsid w:val="00020ABF"/>
    <w:rsid w:val="00022679"/>
    <w:rsid w:val="0002418B"/>
    <w:rsid w:val="000300F2"/>
    <w:rsid w:val="00031588"/>
    <w:rsid w:val="00032FCD"/>
    <w:rsid w:val="000344D1"/>
    <w:rsid w:val="00041F93"/>
    <w:rsid w:val="00042389"/>
    <w:rsid w:val="00045382"/>
    <w:rsid w:val="00045830"/>
    <w:rsid w:val="00045DD8"/>
    <w:rsid w:val="00046720"/>
    <w:rsid w:val="00047A6F"/>
    <w:rsid w:val="00047E13"/>
    <w:rsid w:val="0005280D"/>
    <w:rsid w:val="00054D0D"/>
    <w:rsid w:val="0005503C"/>
    <w:rsid w:val="00056B43"/>
    <w:rsid w:val="00061074"/>
    <w:rsid w:val="00065AE0"/>
    <w:rsid w:val="000660D2"/>
    <w:rsid w:val="00067C6D"/>
    <w:rsid w:val="00072280"/>
    <w:rsid w:val="0007400F"/>
    <w:rsid w:val="00075D2A"/>
    <w:rsid w:val="0008180F"/>
    <w:rsid w:val="00082086"/>
    <w:rsid w:val="000827E3"/>
    <w:rsid w:val="00083938"/>
    <w:rsid w:val="00083BAB"/>
    <w:rsid w:val="00092457"/>
    <w:rsid w:val="00093A19"/>
    <w:rsid w:val="000940E9"/>
    <w:rsid w:val="000975F9"/>
    <w:rsid w:val="00097EBB"/>
    <w:rsid w:val="000A1B3F"/>
    <w:rsid w:val="000A45E8"/>
    <w:rsid w:val="000A6FEA"/>
    <w:rsid w:val="000B179C"/>
    <w:rsid w:val="000B22EE"/>
    <w:rsid w:val="000C277A"/>
    <w:rsid w:val="000C3428"/>
    <w:rsid w:val="000C4398"/>
    <w:rsid w:val="000C753E"/>
    <w:rsid w:val="000D2C0F"/>
    <w:rsid w:val="000D360E"/>
    <w:rsid w:val="000D4A68"/>
    <w:rsid w:val="000D6204"/>
    <w:rsid w:val="000D7213"/>
    <w:rsid w:val="000D7AC1"/>
    <w:rsid w:val="000E03BC"/>
    <w:rsid w:val="000E5A25"/>
    <w:rsid w:val="000F0C76"/>
    <w:rsid w:val="000F2118"/>
    <w:rsid w:val="000F546E"/>
    <w:rsid w:val="0010487D"/>
    <w:rsid w:val="00104904"/>
    <w:rsid w:val="00105BED"/>
    <w:rsid w:val="00106C5C"/>
    <w:rsid w:val="00111D22"/>
    <w:rsid w:val="001130EC"/>
    <w:rsid w:val="001147A6"/>
    <w:rsid w:val="00114D9D"/>
    <w:rsid w:val="00116550"/>
    <w:rsid w:val="00122E97"/>
    <w:rsid w:val="00124C78"/>
    <w:rsid w:val="00125168"/>
    <w:rsid w:val="001263A9"/>
    <w:rsid w:val="00130858"/>
    <w:rsid w:val="00134596"/>
    <w:rsid w:val="001404F0"/>
    <w:rsid w:val="00142933"/>
    <w:rsid w:val="0014608F"/>
    <w:rsid w:val="001507CF"/>
    <w:rsid w:val="00150A90"/>
    <w:rsid w:val="00151778"/>
    <w:rsid w:val="001526D9"/>
    <w:rsid w:val="00153935"/>
    <w:rsid w:val="0015489A"/>
    <w:rsid w:val="00155148"/>
    <w:rsid w:val="00155A59"/>
    <w:rsid w:val="001578A5"/>
    <w:rsid w:val="00157A00"/>
    <w:rsid w:val="00157D33"/>
    <w:rsid w:val="00160FFD"/>
    <w:rsid w:val="0016135A"/>
    <w:rsid w:val="0016138E"/>
    <w:rsid w:val="001643ED"/>
    <w:rsid w:val="00165C98"/>
    <w:rsid w:val="001776F9"/>
    <w:rsid w:val="001801F1"/>
    <w:rsid w:val="001817E2"/>
    <w:rsid w:val="001847D3"/>
    <w:rsid w:val="001849E2"/>
    <w:rsid w:val="00190E50"/>
    <w:rsid w:val="001936CC"/>
    <w:rsid w:val="001949F8"/>
    <w:rsid w:val="001A0597"/>
    <w:rsid w:val="001A55BA"/>
    <w:rsid w:val="001A73BF"/>
    <w:rsid w:val="001B10DB"/>
    <w:rsid w:val="001B1AE0"/>
    <w:rsid w:val="001B3C95"/>
    <w:rsid w:val="001B3F79"/>
    <w:rsid w:val="001B4372"/>
    <w:rsid w:val="001B52AF"/>
    <w:rsid w:val="001B77CD"/>
    <w:rsid w:val="001B7E8C"/>
    <w:rsid w:val="001C114B"/>
    <w:rsid w:val="001C26A3"/>
    <w:rsid w:val="001C5373"/>
    <w:rsid w:val="001C584C"/>
    <w:rsid w:val="001C7BA7"/>
    <w:rsid w:val="001D2346"/>
    <w:rsid w:val="001D7706"/>
    <w:rsid w:val="001E0384"/>
    <w:rsid w:val="001E269A"/>
    <w:rsid w:val="001E4C04"/>
    <w:rsid w:val="001E7825"/>
    <w:rsid w:val="001F4037"/>
    <w:rsid w:val="001F56E9"/>
    <w:rsid w:val="001F6B2F"/>
    <w:rsid w:val="001F6D82"/>
    <w:rsid w:val="0020045E"/>
    <w:rsid w:val="002044B2"/>
    <w:rsid w:val="00205757"/>
    <w:rsid w:val="00207CD6"/>
    <w:rsid w:val="002102A2"/>
    <w:rsid w:val="00211079"/>
    <w:rsid w:val="0021229D"/>
    <w:rsid w:val="00212D5E"/>
    <w:rsid w:val="00213338"/>
    <w:rsid w:val="00214BF3"/>
    <w:rsid w:val="00216C77"/>
    <w:rsid w:val="00216D46"/>
    <w:rsid w:val="00217F77"/>
    <w:rsid w:val="002206C7"/>
    <w:rsid w:val="002230DD"/>
    <w:rsid w:val="0022463A"/>
    <w:rsid w:val="00224AF3"/>
    <w:rsid w:val="00226627"/>
    <w:rsid w:val="00233434"/>
    <w:rsid w:val="00242FA6"/>
    <w:rsid w:val="00244E25"/>
    <w:rsid w:val="00246337"/>
    <w:rsid w:val="002465AB"/>
    <w:rsid w:val="002466CA"/>
    <w:rsid w:val="00252CA1"/>
    <w:rsid w:val="002546EF"/>
    <w:rsid w:val="00255805"/>
    <w:rsid w:val="00255F28"/>
    <w:rsid w:val="002560D2"/>
    <w:rsid w:val="002564C6"/>
    <w:rsid w:val="00256DBD"/>
    <w:rsid w:val="00256EE0"/>
    <w:rsid w:val="00257C60"/>
    <w:rsid w:val="00257D53"/>
    <w:rsid w:val="00261A87"/>
    <w:rsid w:val="00262E9B"/>
    <w:rsid w:val="00264C87"/>
    <w:rsid w:val="002654AB"/>
    <w:rsid w:val="00271899"/>
    <w:rsid w:val="002724A2"/>
    <w:rsid w:val="00275F9F"/>
    <w:rsid w:val="00280F17"/>
    <w:rsid w:val="00280FDE"/>
    <w:rsid w:val="00283B61"/>
    <w:rsid w:val="00285F2D"/>
    <w:rsid w:val="002878A4"/>
    <w:rsid w:val="002907E0"/>
    <w:rsid w:val="00295455"/>
    <w:rsid w:val="00297A95"/>
    <w:rsid w:val="002A0E7A"/>
    <w:rsid w:val="002A3D39"/>
    <w:rsid w:val="002A45D3"/>
    <w:rsid w:val="002A65E7"/>
    <w:rsid w:val="002B0CC5"/>
    <w:rsid w:val="002B1A8B"/>
    <w:rsid w:val="002B2A0C"/>
    <w:rsid w:val="002B38B4"/>
    <w:rsid w:val="002B481B"/>
    <w:rsid w:val="002B4C54"/>
    <w:rsid w:val="002B529F"/>
    <w:rsid w:val="002C08BE"/>
    <w:rsid w:val="002C29AD"/>
    <w:rsid w:val="002C3552"/>
    <w:rsid w:val="002C3712"/>
    <w:rsid w:val="002C4BAD"/>
    <w:rsid w:val="002C5510"/>
    <w:rsid w:val="002C55EE"/>
    <w:rsid w:val="002C74B9"/>
    <w:rsid w:val="002C7C93"/>
    <w:rsid w:val="002D1801"/>
    <w:rsid w:val="002D2129"/>
    <w:rsid w:val="002D3899"/>
    <w:rsid w:val="002D7FE4"/>
    <w:rsid w:val="002E1C5C"/>
    <w:rsid w:val="002E6F3A"/>
    <w:rsid w:val="002F0248"/>
    <w:rsid w:val="002F0F74"/>
    <w:rsid w:val="002F2102"/>
    <w:rsid w:val="002F2796"/>
    <w:rsid w:val="002F665B"/>
    <w:rsid w:val="002F6D73"/>
    <w:rsid w:val="00306E78"/>
    <w:rsid w:val="00307EE8"/>
    <w:rsid w:val="0032220C"/>
    <w:rsid w:val="00324B71"/>
    <w:rsid w:val="00330AD1"/>
    <w:rsid w:val="00330E5E"/>
    <w:rsid w:val="00332F5C"/>
    <w:rsid w:val="003347F0"/>
    <w:rsid w:val="00334D11"/>
    <w:rsid w:val="003361ED"/>
    <w:rsid w:val="00336725"/>
    <w:rsid w:val="0034064F"/>
    <w:rsid w:val="0034174B"/>
    <w:rsid w:val="003430BC"/>
    <w:rsid w:val="003437DC"/>
    <w:rsid w:val="003455B4"/>
    <w:rsid w:val="003513F8"/>
    <w:rsid w:val="00352F57"/>
    <w:rsid w:val="003554BA"/>
    <w:rsid w:val="0036057C"/>
    <w:rsid w:val="00361504"/>
    <w:rsid w:val="00361D0F"/>
    <w:rsid w:val="00362544"/>
    <w:rsid w:val="0036573D"/>
    <w:rsid w:val="00366C6F"/>
    <w:rsid w:val="00371665"/>
    <w:rsid w:val="00372EB1"/>
    <w:rsid w:val="00377FC0"/>
    <w:rsid w:val="00380992"/>
    <w:rsid w:val="00380D59"/>
    <w:rsid w:val="00385478"/>
    <w:rsid w:val="00385F84"/>
    <w:rsid w:val="003911C7"/>
    <w:rsid w:val="003919C0"/>
    <w:rsid w:val="003A0889"/>
    <w:rsid w:val="003A0EA6"/>
    <w:rsid w:val="003A20DA"/>
    <w:rsid w:val="003A56C7"/>
    <w:rsid w:val="003A5C33"/>
    <w:rsid w:val="003B4A53"/>
    <w:rsid w:val="003C1E33"/>
    <w:rsid w:val="003C2000"/>
    <w:rsid w:val="003C221E"/>
    <w:rsid w:val="003C25AF"/>
    <w:rsid w:val="003C2CD2"/>
    <w:rsid w:val="003D0EA5"/>
    <w:rsid w:val="003D1708"/>
    <w:rsid w:val="003D205F"/>
    <w:rsid w:val="003D353D"/>
    <w:rsid w:val="003D7E48"/>
    <w:rsid w:val="003E267F"/>
    <w:rsid w:val="003E4B15"/>
    <w:rsid w:val="003E74D6"/>
    <w:rsid w:val="003E794F"/>
    <w:rsid w:val="003F0E65"/>
    <w:rsid w:val="003F4252"/>
    <w:rsid w:val="003F755A"/>
    <w:rsid w:val="003F7F4F"/>
    <w:rsid w:val="004016E9"/>
    <w:rsid w:val="004021D8"/>
    <w:rsid w:val="0040236F"/>
    <w:rsid w:val="00403451"/>
    <w:rsid w:val="004038FE"/>
    <w:rsid w:val="00404B27"/>
    <w:rsid w:val="00405C38"/>
    <w:rsid w:val="00405D01"/>
    <w:rsid w:val="00406969"/>
    <w:rsid w:val="00413369"/>
    <w:rsid w:val="00415364"/>
    <w:rsid w:val="0041538E"/>
    <w:rsid w:val="0041682D"/>
    <w:rsid w:val="00417902"/>
    <w:rsid w:val="00417D7A"/>
    <w:rsid w:val="004223EF"/>
    <w:rsid w:val="004224F7"/>
    <w:rsid w:val="004233C4"/>
    <w:rsid w:val="004260A4"/>
    <w:rsid w:val="00433F17"/>
    <w:rsid w:val="0043572C"/>
    <w:rsid w:val="0043575E"/>
    <w:rsid w:val="004419A7"/>
    <w:rsid w:val="00442C94"/>
    <w:rsid w:val="00447568"/>
    <w:rsid w:val="0045189C"/>
    <w:rsid w:val="00454684"/>
    <w:rsid w:val="00455735"/>
    <w:rsid w:val="004605CE"/>
    <w:rsid w:val="00461A6E"/>
    <w:rsid w:val="004621AA"/>
    <w:rsid w:val="0046532C"/>
    <w:rsid w:val="00466F66"/>
    <w:rsid w:val="0047208F"/>
    <w:rsid w:val="004732C1"/>
    <w:rsid w:val="0047435C"/>
    <w:rsid w:val="00480DE2"/>
    <w:rsid w:val="00481EBB"/>
    <w:rsid w:val="00482CB5"/>
    <w:rsid w:val="004835F4"/>
    <w:rsid w:val="00483EB6"/>
    <w:rsid w:val="00485626"/>
    <w:rsid w:val="004913DC"/>
    <w:rsid w:val="0049495A"/>
    <w:rsid w:val="00496EA6"/>
    <w:rsid w:val="004A1BB1"/>
    <w:rsid w:val="004B0D35"/>
    <w:rsid w:val="004B1313"/>
    <w:rsid w:val="004B2C85"/>
    <w:rsid w:val="004B2E9E"/>
    <w:rsid w:val="004B33F9"/>
    <w:rsid w:val="004B42CA"/>
    <w:rsid w:val="004B7E46"/>
    <w:rsid w:val="004C3934"/>
    <w:rsid w:val="004C50D0"/>
    <w:rsid w:val="004C7A04"/>
    <w:rsid w:val="004D3049"/>
    <w:rsid w:val="004D6B53"/>
    <w:rsid w:val="004E0ED0"/>
    <w:rsid w:val="004E1D1B"/>
    <w:rsid w:val="004E1F73"/>
    <w:rsid w:val="004E30EA"/>
    <w:rsid w:val="004E71CE"/>
    <w:rsid w:val="004F0E4F"/>
    <w:rsid w:val="004F3577"/>
    <w:rsid w:val="004F53F1"/>
    <w:rsid w:val="004F753A"/>
    <w:rsid w:val="005022D1"/>
    <w:rsid w:val="005043CC"/>
    <w:rsid w:val="0050591A"/>
    <w:rsid w:val="00506359"/>
    <w:rsid w:val="005074FF"/>
    <w:rsid w:val="00513DD0"/>
    <w:rsid w:val="005145F3"/>
    <w:rsid w:val="00516F30"/>
    <w:rsid w:val="0051789A"/>
    <w:rsid w:val="00520223"/>
    <w:rsid w:val="0052157B"/>
    <w:rsid w:val="00521BA9"/>
    <w:rsid w:val="00521D16"/>
    <w:rsid w:val="00523F83"/>
    <w:rsid w:val="00526424"/>
    <w:rsid w:val="00531D41"/>
    <w:rsid w:val="00532A1F"/>
    <w:rsid w:val="00533A27"/>
    <w:rsid w:val="00534AAE"/>
    <w:rsid w:val="005350ED"/>
    <w:rsid w:val="005353A4"/>
    <w:rsid w:val="00536F6D"/>
    <w:rsid w:val="00543194"/>
    <w:rsid w:val="00544258"/>
    <w:rsid w:val="00545001"/>
    <w:rsid w:val="00546526"/>
    <w:rsid w:val="0054656C"/>
    <w:rsid w:val="00547DDD"/>
    <w:rsid w:val="00547E44"/>
    <w:rsid w:val="0055055F"/>
    <w:rsid w:val="00572BA2"/>
    <w:rsid w:val="00576CDC"/>
    <w:rsid w:val="0058067F"/>
    <w:rsid w:val="00580C5C"/>
    <w:rsid w:val="005817D9"/>
    <w:rsid w:val="00582C31"/>
    <w:rsid w:val="0058333E"/>
    <w:rsid w:val="005873AD"/>
    <w:rsid w:val="00587C60"/>
    <w:rsid w:val="00591B9C"/>
    <w:rsid w:val="00592E04"/>
    <w:rsid w:val="00593C32"/>
    <w:rsid w:val="00597708"/>
    <w:rsid w:val="0059777C"/>
    <w:rsid w:val="005A1124"/>
    <w:rsid w:val="005A2606"/>
    <w:rsid w:val="005A273F"/>
    <w:rsid w:val="005A6B13"/>
    <w:rsid w:val="005A6EE7"/>
    <w:rsid w:val="005A76F6"/>
    <w:rsid w:val="005B643A"/>
    <w:rsid w:val="005C0C1F"/>
    <w:rsid w:val="005C4EA1"/>
    <w:rsid w:val="005C6A3E"/>
    <w:rsid w:val="005C6C7E"/>
    <w:rsid w:val="005C6F2D"/>
    <w:rsid w:val="005D2343"/>
    <w:rsid w:val="005D25CE"/>
    <w:rsid w:val="005D482B"/>
    <w:rsid w:val="005D4B0B"/>
    <w:rsid w:val="005E2D33"/>
    <w:rsid w:val="005E34D2"/>
    <w:rsid w:val="005E38A7"/>
    <w:rsid w:val="005E5E43"/>
    <w:rsid w:val="005F0CAB"/>
    <w:rsid w:val="005F0CF5"/>
    <w:rsid w:val="005F2A03"/>
    <w:rsid w:val="005F427D"/>
    <w:rsid w:val="00600AAC"/>
    <w:rsid w:val="00601487"/>
    <w:rsid w:val="00601A4A"/>
    <w:rsid w:val="00601A75"/>
    <w:rsid w:val="00603986"/>
    <w:rsid w:val="006045FB"/>
    <w:rsid w:val="00604A4E"/>
    <w:rsid w:val="006061F2"/>
    <w:rsid w:val="006066A6"/>
    <w:rsid w:val="006075A5"/>
    <w:rsid w:val="0061177F"/>
    <w:rsid w:val="006133BE"/>
    <w:rsid w:val="006151CB"/>
    <w:rsid w:val="00617229"/>
    <w:rsid w:val="00617B53"/>
    <w:rsid w:val="00623B41"/>
    <w:rsid w:val="00623B7B"/>
    <w:rsid w:val="00625470"/>
    <w:rsid w:val="00626909"/>
    <w:rsid w:val="00626B34"/>
    <w:rsid w:val="006344CD"/>
    <w:rsid w:val="006353C5"/>
    <w:rsid w:val="00643941"/>
    <w:rsid w:val="00646394"/>
    <w:rsid w:val="00656000"/>
    <w:rsid w:val="006567B6"/>
    <w:rsid w:val="00662F36"/>
    <w:rsid w:val="0066477A"/>
    <w:rsid w:val="00664CE8"/>
    <w:rsid w:val="00665000"/>
    <w:rsid w:val="006733AB"/>
    <w:rsid w:val="0067379E"/>
    <w:rsid w:val="00676FCC"/>
    <w:rsid w:val="00677298"/>
    <w:rsid w:val="006779BE"/>
    <w:rsid w:val="00681F71"/>
    <w:rsid w:val="0068204C"/>
    <w:rsid w:val="006820D4"/>
    <w:rsid w:val="006846E1"/>
    <w:rsid w:val="00685BA5"/>
    <w:rsid w:val="00690592"/>
    <w:rsid w:val="0069246F"/>
    <w:rsid w:val="006953EB"/>
    <w:rsid w:val="00695FDC"/>
    <w:rsid w:val="006A01B9"/>
    <w:rsid w:val="006A18EE"/>
    <w:rsid w:val="006A72B1"/>
    <w:rsid w:val="006A7C6B"/>
    <w:rsid w:val="006B1F4B"/>
    <w:rsid w:val="006B254C"/>
    <w:rsid w:val="006C0551"/>
    <w:rsid w:val="006C5CC3"/>
    <w:rsid w:val="006C6793"/>
    <w:rsid w:val="006C6B2B"/>
    <w:rsid w:val="006C6E3E"/>
    <w:rsid w:val="006D2806"/>
    <w:rsid w:val="006D30D9"/>
    <w:rsid w:val="006D7A93"/>
    <w:rsid w:val="006E1538"/>
    <w:rsid w:val="006E4B12"/>
    <w:rsid w:val="006E514F"/>
    <w:rsid w:val="006E6489"/>
    <w:rsid w:val="006E72DA"/>
    <w:rsid w:val="006E790A"/>
    <w:rsid w:val="006F05AC"/>
    <w:rsid w:val="006F0A03"/>
    <w:rsid w:val="006F6494"/>
    <w:rsid w:val="007007A9"/>
    <w:rsid w:val="007007BF"/>
    <w:rsid w:val="00701092"/>
    <w:rsid w:val="0070192F"/>
    <w:rsid w:val="00704744"/>
    <w:rsid w:val="00704CE9"/>
    <w:rsid w:val="007074AA"/>
    <w:rsid w:val="007123C3"/>
    <w:rsid w:val="00716D56"/>
    <w:rsid w:val="007206CA"/>
    <w:rsid w:val="00720C58"/>
    <w:rsid w:val="0072716A"/>
    <w:rsid w:val="00730474"/>
    <w:rsid w:val="00732394"/>
    <w:rsid w:val="00733E7D"/>
    <w:rsid w:val="007469A8"/>
    <w:rsid w:val="007501DD"/>
    <w:rsid w:val="00750421"/>
    <w:rsid w:val="007524E9"/>
    <w:rsid w:val="007532F3"/>
    <w:rsid w:val="007547E9"/>
    <w:rsid w:val="007559DF"/>
    <w:rsid w:val="007565C3"/>
    <w:rsid w:val="007603DA"/>
    <w:rsid w:val="007618EA"/>
    <w:rsid w:val="00762944"/>
    <w:rsid w:val="00766972"/>
    <w:rsid w:val="00770069"/>
    <w:rsid w:val="007712B9"/>
    <w:rsid w:val="00771C0A"/>
    <w:rsid w:val="00775930"/>
    <w:rsid w:val="00783597"/>
    <w:rsid w:val="0078418F"/>
    <w:rsid w:val="0078497E"/>
    <w:rsid w:val="00784D92"/>
    <w:rsid w:val="007852C0"/>
    <w:rsid w:val="007858C6"/>
    <w:rsid w:val="007867E0"/>
    <w:rsid w:val="00790FD3"/>
    <w:rsid w:val="0079104E"/>
    <w:rsid w:val="00791F56"/>
    <w:rsid w:val="00791FDC"/>
    <w:rsid w:val="007935B1"/>
    <w:rsid w:val="00795BAE"/>
    <w:rsid w:val="007A1AC9"/>
    <w:rsid w:val="007A1E0B"/>
    <w:rsid w:val="007A25C2"/>
    <w:rsid w:val="007A6CB9"/>
    <w:rsid w:val="007B082C"/>
    <w:rsid w:val="007B2A22"/>
    <w:rsid w:val="007B34E3"/>
    <w:rsid w:val="007C26F3"/>
    <w:rsid w:val="007C2CB0"/>
    <w:rsid w:val="007C41F7"/>
    <w:rsid w:val="007C5473"/>
    <w:rsid w:val="007C5649"/>
    <w:rsid w:val="007C5816"/>
    <w:rsid w:val="007C6F2B"/>
    <w:rsid w:val="007C7DFC"/>
    <w:rsid w:val="007D0776"/>
    <w:rsid w:val="007D130A"/>
    <w:rsid w:val="007D1379"/>
    <w:rsid w:val="007D3637"/>
    <w:rsid w:val="007D41B5"/>
    <w:rsid w:val="007D494D"/>
    <w:rsid w:val="007E03E7"/>
    <w:rsid w:val="007E3B63"/>
    <w:rsid w:val="007E6182"/>
    <w:rsid w:val="007E6696"/>
    <w:rsid w:val="007E6F72"/>
    <w:rsid w:val="007E72A5"/>
    <w:rsid w:val="007F012A"/>
    <w:rsid w:val="007F247D"/>
    <w:rsid w:val="007F2F46"/>
    <w:rsid w:val="007F32F8"/>
    <w:rsid w:val="007F5E51"/>
    <w:rsid w:val="007F5ED9"/>
    <w:rsid w:val="007F5FD6"/>
    <w:rsid w:val="007F612B"/>
    <w:rsid w:val="007F64E9"/>
    <w:rsid w:val="007F7168"/>
    <w:rsid w:val="00800E99"/>
    <w:rsid w:val="00800F55"/>
    <w:rsid w:val="0080254D"/>
    <w:rsid w:val="00814BC3"/>
    <w:rsid w:val="008170BE"/>
    <w:rsid w:val="00817C5B"/>
    <w:rsid w:val="008209BD"/>
    <w:rsid w:val="008212B2"/>
    <w:rsid w:val="008229C9"/>
    <w:rsid w:val="00825BE0"/>
    <w:rsid w:val="00835A6A"/>
    <w:rsid w:val="008363FA"/>
    <w:rsid w:val="008408A5"/>
    <w:rsid w:val="00844568"/>
    <w:rsid w:val="008448F1"/>
    <w:rsid w:val="008451C7"/>
    <w:rsid w:val="00850511"/>
    <w:rsid w:val="008554E6"/>
    <w:rsid w:val="0085597D"/>
    <w:rsid w:val="00855F42"/>
    <w:rsid w:val="00860D04"/>
    <w:rsid w:val="008644E1"/>
    <w:rsid w:val="00864D9E"/>
    <w:rsid w:val="0087088D"/>
    <w:rsid w:val="00870C23"/>
    <w:rsid w:val="00870E92"/>
    <w:rsid w:val="00875617"/>
    <w:rsid w:val="00876A7A"/>
    <w:rsid w:val="00876BF7"/>
    <w:rsid w:val="00876ED7"/>
    <w:rsid w:val="00877177"/>
    <w:rsid w:val="00881152"/>
    <w:rsid w:val="008824E2"/>
    <w:rsid w:val="0088309A"/>
    <w:rsid w:val="00884B9C"/>
    <w:rsid w:val="00885928"/>
    <w:rsid w:val="00890939"/>
    <w:rsid w:val="008A352F"/>
    <w:rsid w:val="008A543F"/>
    <w:rsid w:val="008A5511"/>
    <w:rsid w:val="008A61FF"/>
    <w:rsid w:val="008B2B3C"/>
    <w:rsid w:val="008B727D"/>
    <w:rsid w:val="008C3078"/>
    <w:rsid w:val="008C4FC3"/>
    <w:rsid w:val="008C6652"/>
    <w:rsid w:val="008C7086"/>
    <w:rsid w:val="008C757E"/>
    <w:rsid w:val="008D37F7"/>
    <w:rsid w:val="008D38C6"/>
    <w:rsid w:val="008D6844"/>
    <w:rsid w:val="008E0D26"/>
    <w:rsid w:val="008E1702"/>
    <w:rsid w:val="008E2251"/>
    <w:rsid w:val="008E7B85"/>
    <w:rsid w:val="008F1C44"/>
    <w:rsid w:val="009006A2"/>
    <w:rsid w:val="00900A31"/>
    <w:rsid w:val="00900DF7"/>
    <w:rsid w:val="0090233C"/>
    <w:rsid w:val="0090233D"/>
    <w:rsid w:val="00904936"/>
    <w:rsid w:val="00906B86"/>
    <w:rsid w:val="00907906"/>
    <w:rsid w:val="00917408"/>
    <w:rsid w:val="009178B8"/>
    <w:rsid w:val="00920C4F"/>
    <w:rsid w:val="0092228C"/>
    <w:rsid w:val="00923E1A"/>
    <w:rsid w:val="009250AB"/>
    <w:rsid w:val="00925DC2"/>
    <w:rsid w:val="00933D5D"/>
    <w:rsid w:val="00937288"/>
    <w:rsid w:val="0094445E"/>
    <w:rsid w:val="00944711"/>
    <w:rsid w:val="00944EF0"/>
    <w:rsid w:val="00945B70"/>
    <w:rsid w:val="0094628E"/>
    <w:rsid w:val="009462F6"/>
    <w:rsid w:val="009468D0"/>
    <w:rsid w:val="00947A8E"/>
    <w:rsid w:val="009544FA"/>
    <w:rsid w:val="0095563A"/>
    <w:rsid w:val="009557C0"/>
    <w:rsid w:val="009573F2"/>
    <w:rsid w:val="00961DC5"/>
    <w:rsid w:val="00963A6E"/>
    <w:rsid w:val="00964679"/>
    <w:rsid w:val="009647A0"/>
    <w:rsid w:val="009649F6"/>
    <w:rsid w:val="00967C04"/>
    <w:rsid w:val="00973349"/>
    <w:rsid w:val="00974549"/>
    <w:rsid w:val="00974D8B"/>
    <w:rsid w:val="00975693"/>
    <w:rsid w:val="00976D6E"/>
    <w:rsid w:val="009813FE"/>
    <w:rsid w:val="00981DD3"/>
    <w:rsid w:val="00982C60"/>
    <w:rsid w:val="00983C3A"/>
    <w:rsid w:val="00986438"/>
    <w:rsid w:val="00992A3B"/>
    <w:rsid w:val="00995860"/>
    <w:rsid w:val="009958D4"/>
    <w:rsid w:val="00995C9B"/>
    <w:rsid w:val="009966AC"/>
    <w:rsid w:val="00996906"/>
    <w:rsid w:val="00996DFF"/>
    <w:rsid w:val="00996FAC"/>
    <w:rsid w:val="009978AC"/>
    <w:rsid w:val="0099799B"/>
    <w:rsid w:val="009A0087"/>
    <w:rsid w:val="009A0DE0"/>
    <w:rsid w:val="009A1552"/>
    <w:rsid w:val="009A4053"/>
    <w:rsid w:val="009A586D"/>
    <w:rsid w:val="009A6F37"/>
    <w:rsid w:val="009A766C"/>
    <w:rsid w:val="009B3CFA"/>
    <w:rsid w:val="009C0AED"/>
    <w:rsid w:val="009C3640"/>
    <w:rsid w:val="009C4EDD"/>
    <w:rsid w:val="009C5CE9"/>
    <w:rsid w:val="009D01B9"/>
    <w:rsid w:val="009D4C11"/>
    <w:rsid w:val="009D4C43"/>
    <w:rsid w:val="009E3035"/>
    <w:rsid w:val="009E3D61"/>
    <w:rsid w:val="009E6DC6"/>
    <w:rsid w:val="009F1EB4"/>
    <w:rsid w:val="009F2BAC"/>
    <w:rsid w:val="009F4791"/>
    <w:rsid w:val="009F6D34"/>
    <w:rsid w:val="009F74E9"/>
    <w:rsid w:val="00A01B7A"/>
    <w:rsid w:val="00A02984"/>
    <w:rsid w:val="00A02A76"/>
    <w:rsid w:val="00A047CE"/>
    <w:rsid w:val="00A058E7"/>
    <w:rsid w:val="00A125D3"/>
    <w:rsid w:val="00A12BEB"/>
    <w:rsid w:val="00A14F74"/>
    <w:rsid w:val="00A15472"/>
    <w:rsid w:val="00A21328"/>
    <w:rsid w:val="00A23064"/>
    <w:rsid w:val="00A2323A"/>
    <w:rsid w:val="00A2371B"/>
    <w:rsid w:val="00A24705"/>
    <w:rsid w:val="00A24841"/>
    <w:rsid w:val="00A26096"/>
    <w:rsid w:val="00A30974"/>
    <w:rsid w:val="00A346C4"/>
    <w:rsid w:val="00A354A8"/>
    <w:rsid w:val="00A52EDB"/>
    <w:rsid w:val="00A538B8"/>
    <w:rsid w:val="00A55796"/>
    <w:rsid w:val="00A57A5E"/>
    <w:rsid w:val="00A6045D"/>
    <w:rsid w:val="00A605BE"/>
    <w:rsid w:val="00A63FC2"/>
    <w:rsid w:val="00A642AC"/>
    <w:rsid w:val="00A65BBD"/>
    <w:rsid w:val="00A67A27"/>
    <w:rsid w:val="00A735B5"/>
    <w:rsid w:val="00A80A1B"/>
    <w:rsid w:val="00A8166D"/>
    <w:rsid w:val="00A8266C"/>
    <w:rsid w:val="00A83816"/>
    <w:rsid w:val="00A838CA"/>
    <w:rsid w:val="00A83C2F"/>
    <w:rsid w:val="00A84A79"/>
    <w:rsid w:val="00A86938"/>
    <w:rsid w:val="00A86B47"/>
    <w:rsid w:val="00A87464"/>
    <w:rsid w:val="00A91D5A"/>
    <w:rsid w:val="00A91DBB"/>
    <w:rsid w:val="00A94F6D"/>
    <w:rsid w:val="00A97133"/>
    <w:rsid w:val="00AA2949"/>
    <w:rsid w:val="00AA34F6"/>
    <w:rsid w:val="00AA39FC"/>
    <w:rsid w:val="00AA3EA7"/>
    <w:rsid w:val="00AA48C5"/>
    <w:rsid w:val="00AA5052"/>
    <w:rsid w:val="00AA74C6"/>
    <w:rsid w:val="00AA7694"/>
    <w:rsid w:val="00AB290B"/>
    <w:rsid w:val="00AB4025"/>
    <w:rsid w:val="00AB660E"/>
    <w:rsid w:val="00AB6669"/>
    <w:rsid w:val="00AB773B"/>
    <w:rsid w:val="00AC0830"/>
    <w:rsid w:val="00AC0C81"/>
    <w:rsid w:val="00AC3C80"/>
    <w:rsid w:val="00AC6AD2"/>
    <w:rsid w:val="00AD2F44"/>
    <w:rsid w:val="00AE0945"/>
    <w:rsid w:val="00AE0C56"/>
    <w:rsid w:val="00AE12B2"/>
    <w:rsid w:val="00AE6D7E"/>
    <w:rsid w:val="00AE750B"/>
    <w:rsid w:val="00AF232A"/>
    <w:rsid w:val="00AF447E"/>
    <w:rsid w:val="00AF48F2"/>
    <w:rsid w:val="00AF5DB9"/>
    <w:rsid w:val="00B010BF"/>
    <w:rsid w:val="00B07AA8"/>
    <w:rsid w:val="00B07F4E"/>
    <w:rsid w:val="00B12A69"/>
    <w:rsid w:val="00B137E0"/>
    <w:rsid w:val="00B1456A"/>
    <w:rsid w:val="00B17BB6"/>
    <w:rsid w:val="00B20393"/>
    <w:rsid w:val="00B21A8B"/>
    <w:rsid w:val="00B25695"/>
    <w:rsid w:val="00B30277"/>
    <w:rsid w:val="00B30ED2"/>
    <w:rsid w:val="00B315C3"/>
    <w:rsid w:val="00B31D11"/>
    <w:rsid w:val="00B343B2"/>
    <w:rsid w:val="00B35296"/>
    <w:rsid w:val="00B408EA"/>
    <w:rsid w:val="00B44B36"/>
    <w:rsid w:val="00B5210B"/>
    <w:rsid w:val="00B53B7B"/>
    <w:rsid w:val="00B54E1B"/>
    <w:rsid w:val="00B5601A"/>
    <w:rsid w:val="00B574DF"/>
    <w:rsid w:val="00B6554F"/>
    <w:rsid w:val="00B702D0"/>
    <w:rsid w:val="00B70ECB"/>
    <w:rsid w:val="00B72C92"/>
    <w:rsid w:val="00B72D01"/>
    <w:rsid w:val="00B80139"/>
    <w:rsid w:val="00B81EFB"/>
    <w:rsid w:val="00B836A0"/>
    <w:rsid w:val="00B8396E"/>
    <w:rsid w:val="00B84B2E"/>
    <w:rsid w:val="00B90CB3"/>
    <w:rsid w:val="00B9168C"/>
    <w:rsid w:val="00B9582C"/>
    <w:rsid w:val="00BA0893"/>
    <w:rsid w:val="00BA35BB"/>
    <w:rsid w:val="00BA4072"/>
    <w:rsid w:val="00BA6B6F"/>
    <w:rsid w:val="00BA72C8"/>
    <w:rsid w:val="00BA7577"/>
    <w:rsid w:val="00BB0177"/>
    <w:rsid w:val="00BB24D1"/>
    <w:rsid w:val="00BB4D65"/>
    <w:rsid w:val="00BB4DB8"/>
    <w:rsid w:val="00BB53E7"/>
    <w:rsid w:val="00BB5F45"/>
    <w:rsid w:val="00BC0187"/>
    <w:rsid w:val="00BC0784"/>
    <w:rsid w:val="00BC111D"/>
    <w:rsid w:val="00BC46A3"/>
    <w:rsid w:val="00BC4A77"/>
    <w:rsid w:val="00BC7DFF"/>
    <w:rsid w:val="00BD2D9B"/>
    <w:rsid w:val="00BD43D3"/>
    <w:rsid w:val="00BD5099"/>
    <w:rsid w:val="00BD50A0"/>
    <w:rsid w:val="00BD6529"/>
    <w:rsid w:val="00BD73A5"/>
    <w:rsid w:val="00BE0FB1"/>
    <w:rsid w:val="00BE1A63"/>
    <w:rsid w:val="00BE1B99"/>
    <w:rsid w:val="00BE4276"/>
    <w:rsid w:val="00BE6054"/>
    <w:rsid w:val="00BE7BBA"/>
    <w:rsid w:val="00BF1417"/>
    <w:rsid w:val="00BF3456"/>
    <w:rsid w:val="00BF3BD4"/>
    <w:rsid w:val="00BF51E7"/>
    <w:rsid w:val="00BF54D3"/>
    <w:rsid w:val="00C0257C"/>
    <w:rsid w:val="00C074A6"/>
    <w:rsid w:val="00C07AF1"/>
    <w:rsid w:val="00C12784"/>
    <w:rsid w:val="00C12964"/>
    <w:rsid w:val="00C154FE"/>
    <w:rsid w:val="00C1785A"/>
    <w:rsid w:val="00C17A2A"/>
    <w:rsid w:val="00C17D4E"/>
    <w:rsid w:val="00C21AE8"/>
    <w:rsid w:val="00C21E41"/>
    <w:rsid w:val="00C2319F"/>
    <w:rsid w:val="00C23BD4"/>
    <w:rsid w:val="00C26535"/>
    <w:rsid w:val="00C339CF"/>
    <w:rsid w:val="00C34BD5"/>
    <w:rsid w:val="00C41DF2"/>
    <w:rsid w:val="00C43166"/>
    <w:rsid w:val="00C4418E"/>
    <w:rsid w:val="00C47ABA"/>
    <w:rsid w:val="00C52C34"/>
    <w:rsid w:val="00C55BFA"/>
    <w:rsid w:val="00C56C5A"/>
    <w:rsid w:val="00C610D6"/>
    <w:rsid w:val="00C6438D"/>
    <w:rsid w:val="00C6544D"/>
    <w:rsid w:val="00C734B2"/>
    <w:rsid w:val="00C76610"/>
    <w:rsid w:val="00C76D5A"/>
    <w:rsid w:val="00C77E5C"/>
    <w:rsid w:val="00C81A88"/>
    <w:rsid w:val="00C82CE7"/>
    <w:rsid w:val="00C84685"/>
    <w:rsid w:val="00C8618C"/>
    <w:rsid w:val="00C874A6"/>
    <w:rsid w:val="00C919BC"/>
    <w:rsid w:val="00C9356B"/>
    <w:rsid w:val="00C93EE9"/>
    <w:rsid w:val="00C955ED"/>
    <w:rsid w:val="00C9584C"/>
    <w:rsid w:val="00C97F66"/>
    <w:rsid w:val="00CA5FB0"/>
    <w:rsid w:val="00CA6434"/>
    <w:rsid w:val="00CA6879"/>
    <w:rsid w:val="00CA68DF"/>
    <w:rsid w:val="00CB0F08"/>
    <w:rsid w:val="00CB0F46"/>
    <w:rsid w:val="00CB16D9"/>
    <w:rsid w:val="00CB3026"/>
    <w:rsid w:val="00CB43FD"/>
    <w:rsid w:val="00CB7B64"/>
    <w:rsid w:val="00CC0CDE"/>
    <w:rsid w:val="00CD0D40"/>
    <w:rsid w:val="00CD3348"/>
    <w:rsid w:val="00CD5249"/>
    <w:rsid w:val="00CD715E"/>
    <w:rsid w:val="00CE2B86"/>
    <w:rsid w:val="00CE3088"/>
    <w:rsid w:val="00CE7598"/>
    <w:rsid w:val="00CF46BB"/>
    <w:rsid w:val="00CF4F83"/>
    <w:rsid w:val="00CF65F1"/>
    <w:rsid w:val="00CF7366"/>
    <w:rsid w:val="00CF762A"/>
    <w:rsid w:val="00D034AB"/>
    <w:rsid w:val="00D04AED"/>
    <w:rsid w:val="00D078BD"/>
    <w:rsid w:val="00D1440A"/>
    <w:rsid w:val="00D15ED5"/>
    <w:rsid w:val="00D17919"/>
    <w:rsid w:val="00D2309E"/>
    <w:rsid w:val="00D239F6"/>
    <w:rsid w:val="00D23F0B"/>
    <w:rsid w:val="00D26157"/>
    <w:rsid w:val="00D27DAF"/>
    <w:rsid w:val="00D350D8"/>
    <w:rsid w:val="00D356CB"/>
    <w:rsid w:val="00D364CA"/>
    <w:rsid w:val="00D37CD2"/>
    <w:rsid w:val="00D408F2"/>
    <w:rsid w:val="00D43596"/>
    <w:rsid w:val="00D4732F"/>
    <w:rsid w:val="00D562EB"/>
    <w:rsid w:val="00D566B7"/>
    <w:rsid w:val="00D62007"/>
    <w:rsid w:val="00D6386D"/>
    <w:rsid w:val="00D6616D"/>
    <w:rsid w:val="00D71498"/>
    <w:rsid w:val="00D73584"/>
    <w:rsid w:val="00D74415"/>
    <w:rsid w:val="00D744E9"/>
    <w:rsid w:val="00D75A6B"/>
    <w:rsid w:val="00D8280E"/>
    <w:rsid w:val="00D829EF"/>
    <w:rsid w:val="00D83EDA"/>
    <w:rsid w:val="00D85B4F"/>
    <w:rsid w:val="00D92723"/>
    <w:rsid w:val="00DA0302"/>
    <w:rsid w:val="00DA1666"/>
    <w:rsid w:val="00DA278E"/>
    <w:rsid w:val="00DA4594"/>
    <w:rsid w:val="00DB1AAA"/>
    <w:rsid w:val="00DB4321"/>
    <w:rsid w:val="00DB4F23"/>
    <w:rsid w:val="00DB6E15"/>
    <w:rsid w:val="00DB7805"/>
    <w:rsid w:val="00DC027E"/>
    <w:rsid w:val="00DC4231"/>
    <w:rsid w:val="00DC4301"/>
    <w:rsid w:val="00DC5214"/>
    <w:rsid w:val="00DC7176"/>
    <w:rsid w:val="00DC74E2"/>
    <w:rsid w:val="00DD0563"/>
    <w:rsid w:val="00DD254C"/>
    <w:rsid w:val="00DD3050"/>
    <w:rsid w:val="00DD651F"/>
    <w:rsid w:val="00DE2669"/>
    <w:rsid w:val="00DE405B"/>
    <w:rsid w:val="00DE7766"/>
    <w:rsid w:val="00DF0912"/>
    <w:rsid w:val="00DF1A34"/>
    <w:rsid w:val="00DF4635"/>
    <w:rsid w:val="00DF6BC8"/>
    <w:rsid w:val="00E02932"/>
    <w:rsid w:val="00E034EB"/>
    <w:rsid w:val="00E06C9E"/>
    <w:rsid w:val="00E06E06"/>
    <w:rsid w:val="00E07D78"/>
    <w:rsid w:val="00E10005"/>
    <w:rsid w:val="00E10263"/>
    <w:rsid w:val="00E13C4F"/>
    <w:rsid w:val="00E1426D"/>
    <w:rsid w:val="00E1465F"/>
    <w:rsid w:val="00E154C7"/>
    <w:rsid w:val="00E1562A"/>
    <w:rsid w:val="00E17615"/>
    <w:rsid w:val="00E211F7"/>
    <w:rsid w:val="00E2463A"/>
    <w:rsid w:val="00E257A9"/>
    <w:rsid w:val="00E3041B"/>
    <w:rsid w:val="00E343DB"/>
    <w:rsid w:val="00E360BD"/>
    <w:rsid w:val="00E36F73"/>
    <w:rsid w:val="00E371E1"/>
    <w:rsid w:val="00E401BB"/>
    <w:rsid w:val="00E40555"/>
    <w:rsid w:val="00E42F3E"/>
    <w:rsid w:val="00E503A7"/>
    <w:rsid w:val="00E51020"/>
    <w:rsid w:val="00E54027"/>
    <w:rsid w:val="00E541C8"/>
    <w:rsid w:val="00E545F1"/>
    <w:rsid w:val="00E54A41"/>
    <w:rsid w:val="00E55110"/>
    <w:rsid w:val="00E558D5"/>
    <w:rsid w:val="00E6437C"/>
    <w:rsid w:val="00E649FA"/>
    <w:rsid w:val="00E67F0B"/>
    <w:rsid w:val="00E70713"/>
    <w:rsid w:val="00E757E2"/>
    <w:rsid w:val="00E76C23"/>
    <w:rsid w:val="00E77B84"/>
    <w:rsid w:val="00E80455"/>
    <w:rsid w:val="00E809E9"/>
    <w:rsid w:val="00E81DDC"/>
    <w:rsid w:val="00E854ED"/>
    <w:rsid w:val="00E860B3"/>
    <w:rsid w:val="00E86F84"/>
    <w:rsid w:val="00E910DC"/>
    <w:rsid w:val="00E9705A"/>
    <w:rsid w:val="00EA0AA4"/>
    <w:rsid w:val="00EA10F2"/>
    <w:rsid w:val="00EA1C5F"/>
    <w:rsid w:val="00EA2D4E"/>
    <w:rsid w:val="00EA4390"/>
    <w:rsid w:val="00EA4552"/>
    <w:rsid w:val="00EA4AB8"/>
    <w:rsid w:val="00EA6F49"/>
    <w:rsid w:val="00EA7F01"/>
    <w:rsid w:val="00EB5379"/>
    <w:rsid w:val="00EB6753"/>
    <w:rsid w:val="00EC0BAC"/>
    <w:rsid w:val="00EC18A5"/>
    <w:rsid w:val="00EC415E"/>
    <w:rsid w:val="00EC4C20"/>
    <w:rsid w:val="00EC603E"/>
    <w:rsid w:val="00ED18DA"/>
    <w:rsid w:val="00ED2C1F"/>
    <w:rsid w:val="00ED6B91"/>
    <w:rsid w:val="00ED6DFC"/>
    <w:rsid w:val="00EE1319"/>
    <w:rsid w:val="00EE3B45"/>
    <w:rsid w:val="00EE6666"/>
    <w:rsid w:val="00EE6F24"/>
    <w:rsid w:val="00EE7E37"/>
    <w:rsid w:val="00EF1BF5"/>
    <w:rsid w:val="00EF4587"/>
    <w:rsid w:val="00EF623A"/>
    <w:rsid w:val="00EF672A"/>
    <w:rsid w:val="00F00B1E"/>
    <w:rsid w:val="00F00EC2"/>
    <w:rsid w:val="00F023C2"/>
    <w:rsid w:val="00F02B02"/>
    <w:rsid w:val="00F038E3"/>
    <w:rsid w:val="00F03CA4"/>
    <w:rsid w:val="00F05294"/>
    <w:rsid w:val="00F0589C"/>
    <w:rsid w:val="00F061B9"/>
    <w:rsid w:val="00F107D2"/>
    <w:rsid w:val="00F10AA4"/>
    <w:rsid w:val="00F11B5B"/>
    <w:rsid w:val="00F169A3"/>
    <w:rsid w:val="00F16B8A"/>
    <w:rsid w:val="00F1704C"/>
    <w:rsid w:val="00F22BFB"/>
    <w:rsid w:val="00F27DC8"/>
    <w:rsid w:val="00F31F0E"/>
    <w:rsid w:val="00F33C92"/>
    <w:rsid w:val="00F35708"/>
    <w:rsid w:val="00F3593A"/>
    <w:rsid w:val="00F36D37"/>
    <w:rsid w:val="00F45727"/>
    <w:rsid w:val="00F539C6"/>
    <w:rsid w:val="00F55586"/>
    <w:rsid w:val="00F60465"/>
    <w:rsid w:val="00F6107D"/>
    <w:rsid w:val="00F61A38"/>
    <w:rsid w:val="00F64AD8"/>
    <w:rsid w:val="00F66F7F"/>
    <w:rsid w:val="00F677E2"/>
    <w:rsid w:val="00F67BCD"/>
    <w:rsid w:val="00F67D80"/>
    <w:rsid w:val="00F708D0"/>
    <w:rsid w:val="00F708E5"/>
    <w:rsid w:val="00F7100A"/>
    <w:rsid w:val="00F715E3"/>
    <w:rsid w:val="00F7459E"/>
    <w:rsid w:val="00F76D0A"/>
    <w:rsid w:val="00F903C8"/>
    <w:rsid w:val="00F9093C"/>
    <w:rsid w:val="00F93FA7"/>
    <w:rsid w:val="00F940B4"/>
    <w:rsid w:val="00F95633"/>
    <w:rsid w:val="00F95CD2"/>
    <w:rsid w:val="00F9770E"/>
    <w:rsid w:val="00FA1283"/>
    <w:rsid w:val="00FA1830"/>
    <w:rsid w:val="00FB1814"/>
    <w:rsid w:val="00FB1C58"/>
    <w:rsid w:val="00FB32AE"/>
    <w:rsid w:val="00FB4F2D"/>
    <w:rsid w:val="00FB5766"/>
    <w:rsid w:val="00FB5A53"/>
    <w:rsid w:val="00FB5F02"/>
    <w:rsid w:val="00FB67B5"/>
    <w:rsid w:val="00FB780A"/>
    <w:rsid w:val="00FB7A80"/>
    <w:rsid w:val="00FC3D90"/>
    <w:rsid w:val="00FC56FB"/>
    <w:rsid w:val="00FC5F78"/>
    <w:rsid w:val="00FD2433"/>
    <w:rsid w:val="00FD2B75"/>
    <w:rsid w:val="00FD6938"/>
    <w:rsid w:val="00FE2776"/>
    <w:rsid w:val="00FE30E2"/>
    <w:rsid w:val="00FE363E"/>
    <w:rsid w:val="00FE3B21"/>
    <w:rsid w:val="00FE3CEF"/>
    <w:rsid w:val="00FE484D"/>
    <w:rsid w:val="00FF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5AF5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575E"/>
    <w:rPr>
      <w:sz w:val="24"/>
      <w:szCs w:val="24"/>
      <w:lang w:val="ro-RO" w:eastAsia="en-US"/>
    </w:rPr>
  </w:style>
  <w:style w:type="paragraph" w:styleId="Heading1">
    <w:name w:val="heading 1"/>
    <w:aliases w:val="Heading 1 Char,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1"/>
    <w:uiPriority w:val="99"/>
    <w:qFormat/>
    <w:rsid w:val="0043575E"/>
    <w:pPr>
      <w:keepNext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575E"/>
    <w:pPr>
      <w:keepNext/>
      <w:outlineLvl w:val="1"/>
    </w:pPr>
    <w:rPr>
      <w:b/>
      <w:szCs w:val="20"/>
      <w:lang w:val="x-non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575E"/>
    <w:pPr>
      <w:keepNext/>
      <w:jc w:val="center"/>
      <w:outlineLvl w:val="2"/>
    </w:pPr>
    <w:rPr>
      <w:b/>
      <w:sz w:val="48"/>
      <w:szCs w:val="20"/>
      <w:lang w:val="x-non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575E"/>
    <w:pPr>
      <w:keepNext/>
      <w:outlineLvl w:val="3"/>
    </w:pPr>
    <w:rPr>
      <w:rFonts w:ascii="Calibri" w:hAnsi="Calibri"/>
      <w:b/>
      <w:bCs/>
      <w:sz w:val="28"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3575E"/>
    <w:pPr>
      <w:keepNext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3575E"/>
    <w:pPr>
      <w:keepNext/>
      <w:jc w:val="center"/>
      <w:outlineLvl w:val="5"/>
    </w:pPr>
    <w:rPr>
      <w:b/>
      <w:sz w:val="28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3575E"/>
    <w:pPr>
      <w:keepNext/>
      <w:jc w:val="center"/>
      <w:outlineLvl w:val="6"/>
    </w:pPr>
    <w:rPr>
      <w:rFonts w:ascii="Calibri" w:hAnsi="Calibri"/>
      <w:lang w:val="x-non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3575E"/>
    <w:pPr>
      <w:keepNext/>
      <w:jc w:val="center"/>
      <w:outlineLvl w:val="7"/>
    </w:pPr>
    <w:rPr>
      <w:rFonts w:ascii="Calibri" w:hAnsi="Calibri"/>
      <w:i/>
      <w:iCs/>
      <w:lang w:val="x-non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3575E"/>
    <w:pPr>
      <w:keepNext/>
      <w:ind w:left="360"/>
      <w:jc w:val="both"/>
      <w:outlineLvl w:val="8"/>
    </w:pPr>
    <w:rPr>
      <w:rFonts w:ascii="Cambria" w:hAnsi="Cambria"/>
      <w:sz w:val="20"/>
      <w:szCs w:val="20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Heading 1 Char1 Char1 Char,Heading 1 Char Char Char1 Char,Heading 1 Char1 Char1 Char Char Char,Heading 1 Char Char Char1 Char Char Char,Heading 1 Char Char1 Char,Heading 1 Char1 Char1 Char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9"/>
    <w:locked/>
    <w:rsid w:val="00C81A88"/>
    <w:rPr>
      <w:rFonts w:cs="Times New Roman"/>
      <w:b/>
      <w:sz w:val="24"/>
      <w:lang w:eastAsia="en-US"/>
    </w:rPr>
  </w:style>
  <w:style w:type="character" w:customStyle="1" w:styleId="Heading3Char">
    <w:name w:val="Heading 3 Char"/>
    <w:link w:val="Heading3"/>
    <w:uiPriority w:val="99"/>
    <w:locked/>
    <w:rsid w:val="003361ED"/>
    <w:rPr>
      <w:rFonts w:cs="Times New Roman"/>
      <w:b/>
      <w:sz w:val="48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9"/>
    <w:locked/>
    <w:rsid w:val="003361ED"/>
    <w:rPr>
      <w:rFonts w:cs="Times New Roman"/>
      <w:b/>
      <w:sz w:val="28"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Pr>
      <w:rFonts w:ascii="Calibri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Pr>
      <w:rFonts w:ascii="Cambria" w:hAnsi="Cambria" w:cs="Times New Roman"/>
      <w:lang w:eastAsia="en-US"/>
    </w:rPr>
  </w:style>
  <w:style w:type="character" w:styleId="Link">
    <w:name w:val="Hyperlink"/>
    <w:uiPriority w:val="99"/>
    <w:rsid w:val="0043575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3575E"/>
    <w:pPr>
      <w:tabs>
        <w:tab w:val="center" w:pos="4320"/>
        <w:tab w:val="right" w:pos="8640"/>
      </w:tabs>
    </w:pPr>
    <w:rPr>
      <w:noProof/>
      <w:szCs w:val="20"/>
      <w:lang w:val="en-US"/>
    </w:rPr>
  </w:style>
  <w:style w:type="character" w:customStyle="1" w:styleId="HeaderChar">
    <w:name w:val="Header Char"/>
    <w:link w:val="Header"/>
    <w:uiPriority w:val="99"/>
    <w:locked/>
    <w:rsid w:val="00020ABF"/>
    <w:rPr>
      <w:rFonts w:cs="Times New Roman"/>
      <w:noProof/>
      <w:sz w:val="24"/>
      <w:lang w:val="en-US" w:eastAsia="en-US"/>
    </w:rPr>
  </w:style>
  <w:style w:type="paragraph" w:styleId="BodyText">
    <w:name w:val="Body Text"/>
    <w:aliases w:val="Body Text Char,block style,Body,Standard paragraph,b"/>
    <w:basedOn w:val="Normal"/>
    <w:link w:val="BodyTextChar1"/>
    <w:uiPriority w:val="99"/>
    <w:semiHidden/>
    <w:rsid w:val="0043575E"/>
    <w:pPr>
      <w:jc w:val="both"/>
    </w:pPr>
    <w:rPr>
      <w:lang w:val="x-none"/>
    </w:rPr>
  </w:style>
  <w:style w:type="character" w:customStyle="1" w:styleId="BodyTextChar1">
    <w:name w:val="Body Text Char1"/>
    <w:aliases w:val="Body Text Char Char,block style Char,Body Char,Standard paragraph Char,b Char"/>
    <w:link w:val="BodyText"/>
    <w:uiPriority w:val="99"/>
    <w:semiHidden/>
    <w:locked/>
    <w:rPr>
      <w:rFonts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rsid w:val="0043575E"/>
    <w:rPr>
      <w:szCs w:val="20"/>
      <w:lang w:val="x-none"/>
    </w:rPr>
  </w:style>
  <w:style w:type="character" w:customStyle="1" w:styleId="BodyText2Char">
    <w:name w:val="Body Text 2 Char"/>
    <w:link w:val="BodyText2"/>
    <w:uiPriority w:val="99"/>
    <w:semiHidden/>
    <w:locked/>
    <w:rsid w:val="003361ED"/>
    <w:rPr>
      <w:rFonts w:cs="Times New Roman"/>
      <w:sz w:val="24"/>
      <w:lang w:eastAsia="en-US"/>
    </w:rPr>
  </w:style>
  <w:style w:type="paragraph" w:styleId="BodyText3">
    <w:name w:val="Body Text 3"/>
    <w:basedOn w:val="Normal"/>
    <w:link w:val="BodyText3Char"/>
    <w:uiPriority w:val="99"/>
    <w:semiHidden/>
    <w:rsid w:val="0043575E"/>
    <w:rPr>
      <w:sz w:val="22"/>
      <w:szCs w:val="20"/>
      <w:lang w:val="x-none"/>
    </w:rPr>
  </w:style>
  <w:style w:type="character" w:customStyle="1" w:styleId="BodyText3Char">
    <w:name w:val="Body Text 3 Char"/>
    <w:link w:val="BodyText3"/>
    <w:uiPriority w:val="99"/>
    <w:semiHidden/>
    <w:locked/>
    <w:rsid w:val="003361ED"/>
    <w:rPr>
      <w:rFonts w:cs="Times New Roman"/>
      <w:sz w:val="22"/>
      <w:lang w:eastAsia="en-US"/>
    </w:rPr>
  </w:style>
  <w:style w:type="character" w:customStyle="1" w:styleId="noticetext">
    <w:name w:val="noticetext"/>
    <w:uiPriority w:val="99"/>
    <w:rsid w:val="0043575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3575E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locked/>
    <w:rsid w:val="00111D22"/>
    <w:rPr>
      <w:rFonts w:cs="Times New Roman"/>
      <w:sz w:val="24"/>
      <w:szCs w:val="24"/>
      <w:lang w:eastAsia="en-US"/>
    </w:rPr>
  </w:style>
  <w:style w:type="paragraph" w:customStyle="1" w:styleId="Volume">
    <w:name w:val="Volume"/>
    <w:basedOn w:val="Normal"/>
    <w:next w:val="Normal"/>
    <w:uiPriority w:val="99"/>
    <w:rsid w:val="0043575E"/>
    <w:pPr>
      <w:pageBreakBefore/>
      <w:widowControl w:val="0"/>
      <w:spacing w:before="360" w:line="360" w:lineRule="exact"/>
      <w:jc w:val="center"/>
    </w:pPr>
    <w:rPr>
      <w:rFonts w:ascii="Arial" w:hAnsi="Arial"/>
      <w:b/>
      <w:sz w:val="36"/>
      <w:szCs w:val="20"/>
      <w:lang w:val="cs-CZ"/>
    </w:rPr>
  </w:style>
  <w:style w:type="character" w:styleId="PageNumber">
    <w:name w:val="page number"/>
    <w:uiPriority w:val="99"/>
    <w:semiHidden/>
    <w:rsid w:val="0043575E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43575E"/>
    <w:pPr>
      <w:spacing w:before="60" w:after="60"/>
      <w:ind w:left="1701"/>
      <w:jc w:val="both"/>
    </w:pPr>
    <w:rPr>
      <w:rFonts w:ascii="Arial" w:hAnsi="Arial" w:cs="Arial"/>
      <w:b/>
      <w:bCs/>
      <w:i/>
      <w:color w:val="333333"/>
      <w:sz w:val="18"/>
      <w:szCs w:val="20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rsid w:val="0043575E"/>
    <w:pPr>
      <w:tabs>
        <w:tab w:val="left" w:pos="567"/>
      </w:tabs>
      <w:spacing w:after="120"/>
      <w:ind w:left="567" w:hanging="567"/>
      <w:jc w:val="both"/>
    </w:pPr>
    <w:rPr>
      <w:lang w:val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  <w:lang w:eastAsia="en-US"/>
    </w:rPr>
  </w:style>
  <w:style w:type="paragraph" w:customStyle="1" w:styleId="Blockquote">
    <w:name w:val="Blockquote"/>
    <w:basedOn w:val="Normal"/>
    <w:uiPriority w:val="99"/>
    <w:rsid w:val="0043575E"/>
    <w:pPr>
      <w:widowControl w:val="0"/>
      <w:spacing w:before="100" w:after="100"/>
      <w:ind w:left="360" w:right="360"/>
    </w:pPr>
    <w:rPr>
      <w:szCs w:val="20"/>
      <w:lang w:val="en-US"/>
    </w:rPr>
  </w:style>
  <w:style w:type="character" w:styleId="Emphasis">
    <w:name w:val="Emphasis"/>
    <w:uiPriority w:val="99"/>
    <w:qFormat/>
    <w:rsid w:val="0043575E"/>
    <w:rPr>
      <w:rFonts w:cs="Times New Roman"/>
      <w:i/>
    </w:rPr>
  </w:style>
  <w:style w:type="character" w:styleId="Strong">
    <w:name w:val="Strong"/>
    <w:uiPriority w:val="99"/>
    <w:qFormat/>
    <w:rsid w:val="0043575E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99"/>
    <w:rsid w:val="0043575E"/>
  </w:style>
  <w:style w:type="paragraph" w:styleId="TOC2">
    <w:name w:val="toc 2"/>
    <w:basedOn w:val="Normal"/>
    <w:next w:val="Normal"/>
    <w:autoRedefine/>
    <w:uiPriority w:val="99"/>
    <w:rsid w:val="0043575E"/>
    <w:pPr>
      <w:ind w:left="240"/>
    </w:pPr>
  </w:style>
  <w:style w:type="paragraph" w:styleId="TOC3">
    <w:name w:val="toc 3"/>
    <w:basedOn w:val="Normal"/>
    <w:next w:val="Normal"/>
    <w:autoRedefine/>
    <w:uiPriority w:val="99"/>
    <w:rsid w:val="0043575E"/>
    <w:pPr>
      <w:ind w:left="480"/>
    </w:pPr>
  </w:style>
  <w:style w:type="paragraph" w:styleId="TOC4">
    <w:name w:val="toc 4"/>
    <w:basedOn w:val="Normal"/>
    <w:next w:val="Normal"/>
    <w:autoRedefine/>
    <w:uiPriority w:val="99"/>
    <w:rsid w:val="0043575E"/>
    <w:pPr>
      <w:ind w:left="720"/>
    </w:pPr>
  </w:style>
  <w:style w:type="paragraph" w:styleId="TOC5">
    <w:name w:val="toc 5"/>
    <w:basedOn w:val="Normal"/>
    <w:next w:val="Normal"/>
    <w:autoRedefine/>
    <w:uiPriority w:val="99"/>
    <w:rsid w:val="0043575E"/>
    <w:pPr>
      <w:ind w:left="960"/>
    </w:pPr>
  </w:style>
  <w:style w:type="paragraph" w:styleId="TOC6">
    <w:name w:val="toc 6"/>
    <w:basedOn w:val="Normal"/>
    <w:next w:val="Normal"/>
    <w:autoRedefine/>
    <w:uiPriority w:val="99"/>
    <w:rsid w:val="0043575E"/>
    <w:pPr>
      <w:ind w:left="1200"/>
    </w:pPr>
  </w:style>
  <w:style w:type="paragraph" w:styleId="TOC7">
    <w:name w:val="toc 7"/>
    <w:basedOn w:val="Normal"/>
    <w:next w:val="Normal"/>
    <w:autoRedefine/>
    <w:uiPriority w:val="99"/>
    <w:rsid w:val="0043575E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43575E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43575E"/>
    <w:pPr>
      <w:ind w:left="1920"/>
    </w:pPr>
  </w:style>
  <w:style w:type="paragraph" w:styleId="BodyTextIndent2">
    <w:name w:val="Body Text Indent 2"/>
    <w:basedOn w:val="Normal"/>
    <w:link w:val="BodyTextIndent2Char"/>
    <w:uiPriority w:val="99"/>
    <w:semiHidden/>
    <w:rsid w:val="0043575E"/>
    <w:pPr>
      <w:ind w:left="360"/>
      <w:jc w:val="both"/>
    </w:pPr>
    <w:rPr>
      <w:lang w:val="x-none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eastAsia="en-US"/>
    </w:rPr>
  </w:style>
  <w:style w:type="character" w:styleId="FootnoteReference">
    <w:name w:val="footnote reference"/>
    <w:aliases w:val="Footnote symbol"/>
    <w:uiPriority w:val="99"/>
    <w:semiHidden/>
    <w:rsid w:val="0043575E"/>
    <w:rPr>
      <w:rFonts w:cs="Times New Roman"/>
      <w:vertAlign w:val="superscript"/>
    </w:rPr>
  </w:style>
  <w:style w:type="paragraph" w:styleId="BodyTextIndent3">
    <w:name w:val="Body Text Indent 3"/>
    <w:basedOn w:val="Normal"/>
    <w:link w:val="BodyTextIndent3Char"/>
    <w:uiPriority w:val="99"/>
    <w:semiHidden/>
    <w:rsid w:val="0043575E"/>
    <w:pPr>
      <w:ind w:left="180"/>
    </w:pPr>
    <w:rPr>
      <w:sz w:val="16"/>
      <w:szCs w:val="16"/>
      <w:lang w:val="x-none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eastAsia="en-US"/>
    </w:rPr>
  </w:style>
  <w:style w:type="paragraph" w:styleId="ListNumber">
    <w:name w:val="List Number"/>
    <w:basedOn w:val="Normal"/>
    <w:uiPriority w:val="99"/>
    <w:semiHidden/>
    <w:rsid w:val="0043575E"/>
    <w:pPr>
      <w:numPr>
        <w:numId w:val="28"/>
      </w:numPr>
      <w:spacing w:after="240"/>
      <w:jc w:val="both"/>
    </w:pPr>
    <w:rPr>
      <w:szCs w:val="20"/>
      <w:lang w:val="en-GB"/>
    </w:rPr>
  </w:style>
  <w:style w:type="paragraph" w:customStyle="1" w:styleId="ListNumberLevel2">
    <w:name w:val="List Number (Level 2)"/>
    <w:basedOn w:val="Normal"/>
    <w:uiPriority w:val="99"/>
    <w:rsid w:val="0043575E"/>
    <w:pPr>
      <w:numPr>
        <w:ilvl w:val="1"/>
        <w:numId w:val="28"/>
      </w:numPr>
      <w:spacing w:after="240"/>
      <w:jc w:val="both"/>
    </w:pPr>
    <w:rPr>
      <w:szCs w:val="20"/>
      <w:lang w:val="en-GB"/>
    </w:rPr>
  </w:style>
  <w:style w:type="paragraph" w:customStyle="1" w:styleId="ListNumberLevel3">
    <w:name w:val="List Number (Level 3)"/>
    <w:basedOn w:val="Normal"/>
    <w:uiPriority w:val="99"/>
    <w:rsid w:val="0043575E"/>
    <w:pPr>
      <w:numPr>
        <w:ilvl w:val="2"/>
        <w:numId w:val="28"/>
      </w:numPr>
      <w:spacing w:after="240"/>
      <w:jc w:val="both"/>
    </w:pPr>
    <w:rPr>
      <w:szCs w:val="20"/>
      <w:lang w:val="en-GB"/>
    </w:rPr>
  </w:style>
  <w:style w:type="paragraph" w:customStyle="1" w:styleId="ListNumberLevel4">
    <w:name w:val="List Number (Level 4)"/>
    <w:basedOn w:val="Normal"/>
    <w:uiPriority w:val="99"/>
    <w:rsid w:val="0043575E"/>
    <w:pPr>
      <w:numPr>
        <w:ilvl w:val="3"/>
        <w:numId w:val="28"/>
      </w:numPr>
      <w:spacing w:after="240"/>
      <w:jc w:val="both"/>
    </w:pPr>
    <w:rPr>
      <w:szCs w:val="20"/>
      <w:lang w:val="en-GB"/>
    </w:rPr>
  </w:style>
  <w:style w:type="character" w:styleId="FollowedHyperlink">
    <w:name w:val="FollowedHyperlink"/>
    <w:uiPriority w:val="99"/>
    <w:semiHidden/>
    <w:rsid w:val="0043575E"/>
    <w:rPr>
      <w:rFonts w:cs="Times New Roman"/>
      <w:color w:val="800080"/>
      <w:u w:val="single"/>
    </w:rPr>
  </w:style>
  <w:style w:type="paragraph" w:customStyle="1" w:styleId="normaltableau">
    <w:name w:val="normal_tableau"/>
    <w:basedOn w:val="Normal"/>
    <w:uiPriority w:val="99"/>
    <w:rsid w:val="0043575E"/>
    <w:pPr>
      <w:spacing w:before="120" w:after="120"/>
      <w:jc w:val="both"/>
    </w:pPr>
    <w:rPr>
      <w:rFonts w:ascii="Optima" w:hAnsi="Optima"/>
      <w:sz w:val="22"/>
      <w:szCs w:val="20"/>
      <w:lang w:val="en-GB" w:eastAsia="en-GB"/>
    </w:rPr>
  </w:style>
  <w:style w:type="paragraph" w:styleId="ListBullet">
    <w:name w:val="List Bullet"/>
    <w:basedOn w:val="Normal"/>
    <w:uiPriority w:val="99"/>
    <w:semiHidden/>
    <w:rsid w:val="0043575E"/>
    <w:pPr>
      <w:numPr>
        <w:numId w:val="29"/>
      </w:numPr>
      <w:tabs>
        <w:tab w:val="clear" w:pos="283"/>
        <w:tab w:val="num" w:pos="360"/>
      </w:tabs>
      <w:spacing w:after="240"/>
      <w:ind w:left="0" w:firstLine="0"/>
      <w:jc w:val="both"/>
    </w:pPr>
    <w:rPr>
      <w:szCs w:val="20"/>
      <w:lang w:val="en-GB"/>
    </w:rPr>
  </w:style>
  <w:style w:type="paragraph" w:styleId="ListBullet2">
    <w:name w:val="List Bullet 2"/>
    <w:basedOn w:val="Text2"/>
    <w:uiPriority w:val="99"/>
    <w:semiHidden/>
    <w:rsid w:val="0043575E"/>
    <w:pPr>
      <w:numPr>
        <w:numId w:val="31"/>
      </w:numPr>
      <w:tabs>
        <w:tab w:val="clear" w:pos="1485"/>
        <w:tab w:val="clear" w:pos="2161"/>
        <w:tab w:val="num" w:pos="360"/>
      </w:tabs>
      <w:ind w:left="0" w:firstLine="0"/>
    </w:pPr>
    <w:rPr>
      <w:rFonts w:ascii="Times New Roman" w:hAnsi="Times New Roman"/>
      <w:sz w:val="24"/>
      <w:lang w:eastAsia="en-US"/>
    </w:rPr>
  </w:style>
  <w:style w:type="paragraph" w:customStyle="1" w:styleId="Text2">
    <w:name w:val="Text 2"/>
    <w:basedOn w:val="Normal"/>
    <w:uiPriority w:val="99"/>
    <w:rsid w:val="0043575E"/>
    <w:pPr>
      <w:tabs>
        <w:tab w:val="left" w:pos="2161"/>
      </w:tabs>
      <w:spacing w:after="240"/>
      <w:ind w:left="1202"/>
      <w:jc w:val="both"/>
    </w:pPr>
    <w:rPr>
      <w:rFonts w:ascii="Arial" w:hAnsi="Arial"/>
      <w:sz w:val="20"/>
      <w:szCs w:val="20"/>
      <w:lang w:val="en-GB" w:eastAsia="en-GB"/>
    </w:rPr>
  </w:style>
  <w:style w:type="paragraph" w:styleId="ListBullet3">
    <w:name w:val="List Bullet 3"/>
    <w:basedOn w:val="Text3"/>
    <w:uiPriority w:val="99"/>
    <w:semiHidden/>
    <w:rsid w:val="0043575E"/>
    <w:pPr>
      <w:numPr>
        <w:numId w:val="32"/>
      </w:numPr>
      <w:tabs>
        <w:tab w:val="clear" w:pos="1485"/>
        <w:tab w:val="clear" w:pos="2302"/>
        <w:tab w:val="num" w:pos="360"/>
      </w:tabs>
      <w:ind w:left="0" w:firstLine="0"/>
    </w:pPr>
    <w:rPr>
      <w:rFonts w:ascii="Times New Roman" w:hAnsi="Times New Roman"/>
      <w:sz w:val="24"/>
      <w:lang w:eastAsia="en-US"/>
    </w:rPr>
  </w:style>
  <w:style w:type="paragraph" w:customStyle="1" w:styleId="Text3">
    <w:name w:val="Text 3"/>
    <w:basedOn w:val="Normal"/>
    <w:uiPriority w:val="99"/>
    <w:rsid w:val="0043575E"/>
    <w:pPr>
      <w:tabs>
        <w:tab w:val="left" w:pos="2302"/>
      </w:tabs>
      <w:spacing w:after="240"/>
      <w:ind w:left="1202"/>
      <w:jc w:val="both"/>
    </w:pPr>
    <w:rPr>
      <w:rFonts w:ascii="Arial" w:hAnsi="Arial"/>
      <w:sz w:val="20"/>
      <w:szCs w:val="20"/>
      <w:lang w:val="en-GB" w:eastAsia="en-GB"/>
    </w:rPr>
  </w:style>
  <w:style w:type="paragraph" w:styleId="ListBullet4">
    <w:name w:val="List Bullet 4"/>
    <w:basedOn w:val="Text4"/>
    <w:uiPriority w:val="99"/>
    <w:semiHidden/>
    <w:rsid w:val="0043575E"/>
    <w:pPr>
      <w:numPr>
        <w:numId w:val="33"/>
      </w:numPr>
      <w:tabs>
        <w:tab w:val="clear" w:pos="1485"/>
        <w:tab w:val="clear" w:pos="2302"/>
        <w:tab w:val="num" w:pos="360"/>
      </w:tabs>
      <w:ind w:left="0" w:firstLine="0"/>
    </w:pPr>
    <w:rPr>
      <w:rFonts w:ascii="Times New Roman" w:hAnsi="Times New Roman"/>
      <w:sz w:val="24"/>
      <w:lang w:eastAsia="en-US"/>
    </w:rPr>
  </w:style>
  <w:style w:type="paragraph" w:customStyle="1" w:styleId="Text4">
    <w:name w:val="Text 4"/>
    <w:basedOn w:val="Normal"/>
    <w:uiPriority w:val="99"/>
    <w:rsid w:val="0043575E"/>
    <w:pPr>
      <w:tabs>
        <w:tab w:val="left" w:pos="2302"/>
      </w:tabs>
      <w:spacing w:after="240"/>
      <w:ind w:left="1202"/>
      <w:jc w:val="both"/>
    </w:pPr>
    <w:rPr>
      <w:rFonts w:ascii="Arial" w:hAnsi="Arial"/>
      <w:sz w:val="20"/>
      <w:szCs w:val="20"/>
      <w:lang w:val="en-GB" w:eastAsia="en-GB"/>
    </w:rPr>
  </w:style>
  <w:style w:type="paragraph" w:customStyle="1" w:styleId="ListBullet1">
    <w:name w:val="List Bullet 1"/>
    <w:basedOn w:val="Text1"/>
    <w:uiPriority w:val="99"/>
    <w:rsid w:val="0043575E"/>
    <w:pPr>
      <w:numPr>
        <w:numId w:val="30"/>
      </w:numPr>
      <w:tabs>
        <w:tab w:val="clear" w:pos="765"/>
        <w:tab w:val="num" w:pos="360"/>
      </w:tabs>
      <w:ind w:left="0" w:firstLine="0"/>
    </w:pPr>
    <w:rPr>
      <w:rFonts w:ascii="Times New Roman" w:hAnsi="Times New Roman"/>
      <w:sz w:val="24"/>
      <w:lang w:eastAsia="en-US"/>
    </w:rPr>
  </w:style>
  <w:style w:type="paragraph" w:customStyle="1" w:styleId="Text1">
    <w:name w:val="Text 1"/>
    <w:basedOn w:val="Normal"/>
    <w:uiPriority w:val="99"/>
    <w:rsid w:val="0043575E"/>
    <w:pPr>
      <w:spacing w:after="240"/>
      <w:ind w:left="482"/>
      <w:jc w:val="both"/>
    </w:pPr>
    <w:rPr>
      <w:rFonts w:ascii="Arial" w:hAnsi="Arial"/>
      <w:sz w:val="20"/>
      <w:szCs w:val="20"/>
      <w:lang w:val="en-GB" w:eastAsia="en-GB"/>
    </w:rPr>
  </w:style>
  <w:style w:type="paragraph" w:customStyle="1" w:styleId="ListDash">
    <w:name w:val="List Dash"/>
    <w:basedOn w:val="Normal"/>
    <w:uiPriority w:val="99"/>
    <w:rsid w:val="0043575E"/>
    <w:pPr>
      <w:numPr>
        <w:numId w:val="34"/>
      </w:numPr>
      <w:tabs>
        <w:tab w:val="clear" w:pos="283"/>
        <w:tab w:val="num" w:pos="360"/>
      </w:tabs>
      <w:spacing w:after="240"/>
      <w:ind w:left="0" w:firstLine="0"/>
      <w:jc w:val="both"/>
    </w:pPr>
    <w:rPr>
      <w:szCs w:val="20"/>
      <w:lang w:val="en-GB"/>
    </w:rPr>
  </w:style>
  <w:style w:type="paragraph" w:customStyle="1" w:styleId="ListDash1">
    <w:name w:val="List Dash 1"/>
    <w:basedOn w:val="Text1"/>
    <w:uiPriority w:val="99"/>
    <w:rsid w:val="0043575E"/>
    <w:pPr>
      <w:numPr>
        <w:numId w:val="35"/>
      </w:numPr>
      <w:tabs>
        <w:tab w:val="clear" w:pos="765"/>
        <w:tab w:val="num" w:pos="360"/>
      </w:tabs>
      <w:ind w:left="0" w:firstLine="0"/>
    </w:pPr>
    <w:rPr>
      <w:rFonts w:ascii="Times New Roman" w:hAnsi="Times New Roman"/>
      <w:sz w:val="24"/>
      <w:lang w:eastAsia="en-US"/>
    </w:rPr>
  </w:style>
  <w:style w:type="paragraph" w:customStyle="1" w:styleId="ListDash2">
    <w:name w:val="List Dash 2"/>
    <w:basedOn w:val="Text2"/>
    <w:uiPriority w:val="99"/>
    <w:rsid w:val="0043575E"/>
    <w:pPr>
      <w:numPr>
        <w:numId w:val="36"/>
      </w:numPr>
      <w:tabs>
        <w:tab w:val="clear" w:pos="1485"/>
        <w:tab w:val="clear" w:pos="2161"/>
        <w:tab w:val="num" w:pos="360"/>
      </w:tabs>
      <w:ind w:left="0" w:firstLine="0"/>
    </w:pPr>
    <w:rPr>
      <w:rFonts w:ascii="Times New Roman" w:hAnsi="Times New Roman"/>
      <w:sz w:val="24"/>
      <w:lang w:eastAsia="en-US"/>
    </w:rPr>
  </w:style>
  <w:style w:type="paragraph" w:customStyle="1" w:styleId="ListDash3">
    <w:name w:val="List Dash 3"/>
    <w:basedOn w:val="Text3"/>
    <w:uiPriority w:val="99"/>
    <w:rsid w:val="0043575E"/>
    <w:pPr>
      <w:numPr>
        <w:numId w:val="37"/>
      </w:numPr>
      <w:tabs>
        <w:tab w:val="clear" w:pos="1485"/>
        <w:tab w:val="clear" w:pos="2302"/>
        <w:tab w:val="num" w:pos="360"/>
      </w:tabs>
      <w:ind w:left="0" w:firstLine="0"/>
    </w:pPr>
    <w:rPr>
      <w:rFonts w:ascii="Times New Roman" w:hAnsi="Times New Roman"/>
      <w:sz w:val="24"/>
      <w:lang w:eastAsia="en-US"/>
    </w:rPr>
  </w:style>
  <w:style w:type="paragraph" w:customStyle="1" w:styleId="ListDash4">
    <w:name w:val="List Dash 4"/>
    <w:basedOn w:val="Text4"/>
    <w:uiPriority w:val="99"/>
    <w:rsid w:val="0043575E"/>
    <w:pPr>
      <w:numPr>
        <w:numId w:val="38"/>
      </w:numPr>
      <w:tabs>
        <w:tab w:val="clear" w:pos="1485"/>
        <w:tab w:val="clear" w:pos="2302"/>
        <w:tab w:val="num" w:pos="360"/>
      </w:tabs>
      <w:ind w:left="0" w:firstLine="0"/>
    </w:pPr>
    <w:rPr>
      <w:rFonts w:ascii="Times New Roman" w:hAnsi="Times New Roman"/>
      <w:sz w:val="24"/>
      <w:lang w:eastAsia="en-US"/>
    </w:rPr>
  </w:style>
  <w:style w:type="paragraph" w:customStyle="1" w:styleId="bulletX">
    <w:name w:val="bulletX"/>
    <w:basedOn w:val="Normal"/>
    <w:uiPriority w:val="99"/>
    <w:rsid w:val="0043575E"/>
    <w:pPr>
      <w:numPr>
        <w:numId w:val="39"/>
      </w:numPr>
      <w:autoSpaceDE w:val="0"/>
      <w:autoSpaceDN w:val="0"/>
      <w:adjustRightInd w:val="0"/>
      <w:jc w:val="both"/>
    </w:pPr>
    <w:rPr>
      <w:rFonts w:ascii="Arial,Bold" w:hAnsi="Arial,Bold" w:cs="Arial"/>
      <w:sz w:val="22"/>
    </w:rPr>
  </w:style>
  <w:style w:type="paragraph" w:styleId="CommentText">
    <w:name w:val="annotation text"/>
    <w:basedOn w:val="Normal"/>
    <w:link w:val="CommentTextChar"/>
    <w:uiPriority w:val="99"/>
    <w:semiHidden/>
    <w:rsid w:val="0043575E"/>
    <w:pPr>
      <w:spacing w:after="240"/>
      <w:jc w:val="both"/>
    </w:pPr>
    <w:rPr>
      <w:rFonts w:ascii="Arial" w:hAnsi="Arial"/>
      <w:sz w:val="20"/>
      <w:szCs w:val="20"/>
      <w:lang w:val="en-GB" w:eastAsia="en-GB"/>
    </w:rPr>
  </w:style>
  <w:style w:type="character" w:customStyle="1" w:styleId="CommentTextChar">
    <w:name w:val="Comment Text Char"/>
    <w:link w:val="CommentText"/>
    <w:uiPriority w:val="99"/>
    <w:semiHidden/>
    <w:locked/>
    <w:rsid w:val="009F4791"/>
    <w:rPr>
      <w:rFonts w:ascii="Arial" w:hAnsi="Arial" w:cs="Times New Roman"/>
      <w:lang w:val="en-GB" w:eastAsia="en-GB"/>
    </w:rPr>
  </w:style>
  <w:style w:type="paragraph" w:styleId="List">
    <w:name w:val="List"/>
    <w:basedOn w:val="Normal"/>
    <w:uiPriority w:val="99"/>
    <w:semiHidden/>
    <w:rsid w:val="0043575E"/>
    <w:pPr>
      <w:spacing w:after="240"/>
      <w:ind w:left="283" w:hanging="283"/>
      <w:jc w:val="both"/>
    </w:pPr>
    <w:rPr>
      <w:rFonts w:ascii="Arial" w:hAnsi="Arial"/>
      <w:sz w:val="20"/>
      <w:szCs w:val="20"/>
      <w:lang w:val="en-GB" w:eastAsia="en-GB"/>
    </w:rPr>
  </w:style>
  <w:style w:type="paragraph" w:styleId="FootnoteText">
    <w:name w:val="footnote text"/>
    <w:aliases w:val="Footnote Text Char Char,Footnote Text Char,Fußnote,single space,FOOTNOTES,fn,Podrozdział,Footnote,stile 1,Footnote1,Footnote2,Footnote3,Footnote4,Footnote5,Footnote6,Footnote7,Footnote8,Footnote9,Footnote10,Footnote11"/>
    <w:basedOn w:val="Normal"/>
    <w:link w:val="FootnoteTextChar2"/>
    <w:uiPriority w:val="99"/>
    <w:semiHidden/>
    <w:rsid w:val="0043575E"/>
    <w:pPr>
      <w:spacing w:after="240"/>
      <w:ind w:left="357" w:hanging="357"/>
      <w:jc w:val="both"/>
    </w:pPr>
    <w:rPr>
      <w:rFonts w:ascii="Arial" w:hAnsi="Arial"/>
      <w:sz w:val="20"/>
      <w:szCs w:val="20"/>
      <w:lang w:val="en-GB" w:eastAsia="en-GB"/>
    </w:rPr>
  </w:style>
  <w:style w:type="character" w:customStyle="1" w:styleId="FootnoteTextChar1">
    <w:name w:val="Footnote Text Char1"/>
    <w:aliases w:val="Footnote Text Char Char Char,Footnote Text Char Char1,Fußnote Char,single space Char,FOOTNOTES Char,fn Char,Podrozdział Char,Footnote Char,stile 1 Char,Footnote1 Char,Footnote2 Char,Footnote3 Char,Footnote4 Char,Footnote5 Char"/>
    <w:uiPriority w:val="99"/>
    <w:semiHidden/>
    <w:locked/>
    <w:rPr>
      <w:rFonts w:cs="Times New Roman"/>
      <w:sz w:val="20"/>
      <w:szCs w:val="20"/>
      <w:lang w:eastAsia="en-US"/>
    </w:rPr>
  </w:style>
  <w:style w:type="paragraph" w:customStyle="1" w:styleId="NumPar3">
    <w:name w:val="NumPar 3"/>
    <w:basedOn w:val="Heading3"/>
    <w:next w:val="Text3"/>
    <w:uiPriority w:val="99"/>
    <w:rsid w:val="0043575E"/>
    <w:pPr>
      <w:keepNext w:val="0"/>
      <w:spacing w:before="120" w:after="120"/>
      <w:jc w:val="both"/>
      <w:outlineLvl w:val="9"/>
    </w:pPr>
    <w:rPr>
      <w:b w:val="0"/>
      <w:bCs/>
      <w:iCs/>
      <w:sz w:val="22"/>
      <w:szCs w:val="22"/>
      <w:lang w:val="en-GB" w:eastAsia="en-GB"/>
    </w:rPr>
  </w:style>
  <w:style w:type="paragraph" w:styleId="EnvelopeAddress">
    <w:name w:val="envelope address"/>
    <w:basedOn w:val="Normal"/>
    <w:uiPriority w:val="99"/>
    <w:semiHidden/>
    <w:rsid w:val="0043575E"/>
    <w:pPr>
      <w:framePr w:w="7920" w:h="1980" w:hRule="exact" w:hSpace="180" w:wrap="auto" w:hAnchor="page" w:xAlign="center" w:yAlign="bottom"/>
      <w:jc w:val="both"/>
    </w:pPr>
    <w:rPr>
      <w:rFonts w:ascii="Arial" w:hAnsi="Arial"/>
      <w:sz w:val="20"/>
      <w:szCs w:val="20"/>
      <w:lang w:val="en-GB" w:eastAsia="en-GB"/>
    </w:rPr>
  </w:style>
  <w:style w:type="paragraph" w:customStyle="1" w:styleId="NoteHead">
    <w:name w:val="NoteHead"/>
    <w:basedOn w:val="Normal"/>
    <w:next w:val="Subject"/>
    <w:uiPriority w:val="99"/>
    <w:rsid w:val="0043575E"/>
    <w:pPr>
      <w:spacing w:before="720" w:after="720"/>
      <w:jc w:val="center"/>
    </w:pPr>
    <w:rPr>
      <w:rFonts w:ascii="Arial" w:hAnsi="Arial"/>
      <w:b/>
      <w:smallCaps/>
      <w:sz w:val="20"/>
      <w:szCs w:val="20"/>
      <w:lang w:val="en-GB" w:eastAsia="en-GB"/>
    </w:rPr>
  </w:style>
  <w:style w:type="paragraph" w:customStyle="1" w:styleId="Subject">
    <w:name w:val="Subject"/>
    <w:basedOn w:val="Normal"/>
    <w:next w:val="Normal"/>
    <w:uiPriority w:val="99"/>
    <w:rsid w:val="0043575E"/>
    <w:pPr>
      <w:spacing w:after="480"/>
      <w:ind w:left="1191" w:hanging="1191"/>
    </w:pPr>
    <w:rPr>
      <w:rFonts w:ascii="Arial" w:hAnsi="Arial"/>
      <w:b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semiHidden/>
    <w:rsid w:val="0043575E"/>
    <w:pPr>
      <w:spacing w:before="100" w:beforeAutospacing="1" w:after="100" w:afterAutospacing="1"/>
    </w:pPr>
    <w:rPr>
      <w:color w:val="3C4F8E"/>
      <w:lang w:val="en-US"/>
    </w:rPr>
  </w:style>
  <w:style w:type="paragraph" w:customStyle="1" w:styleId="Headingform">
    <w:name w:val="Heading form"/>
    <w:basedOn w:val="Heading2"/>
    <w:autoRedefine/>
    <w:uiPriority w:val="99"/>
    <w:rsid w:val="0043575E"/>
    <w:pPr>
      <w:keepNext w:val="0"/>
      <w:spacing w:before="240" w:after="60"/>
      <w:jc w:val="center"/>
    </w:pPr>
    <w:rPr>
      <w:bCs/>
      <w:iCs/>
      <w:sz w:val="22"/>
      <w:szCs w:val="28"/>
    </w:rPr>
  </w:style>
  <w:style w:type="paragraph" w:customStyle="1" w:styleId="Annexetitle">
    <w:name w:val="Annexe_title"/>
    <w:basedOn w:val="Heading1"/>
    <w:next w:val="Normal"/>
    <w:autoRedefine/>
    <w:uiPriority w:val="99"/>
    <w:rsid w:val="0043575E"/>
    <w:pPr>
      <w:keepNext w:val="0"/>
      <w:pageBreakBefore/>
      <w:tabs>
        <w:tab w:val="left" w:pos="1701"/>
        <w:tab w:val="left" w:pos="2552"/>
      </w:tabs>
      <w:spacing w:before="240" w:after="240"/>
      <w:jc w:val="center"/>
      <w:outlineLvl w:val="9"/>
    </w:pPr>
    <w:rPr>
      <w:bCs w:val="0"/>
      <w:caps/>
      <w:sz w:val="28"/>
      <w:szCs w:val="28"/>
      <w:lang w:val="en-GB" w:eastAsia="en-GB"/>
    </w:rPr>
  </w:style>
  <w:style w:type="paragraph" w:styleId="ListNumber2">
    <w:name w:val="List Number 2"/>
    <w:basedOn w:val="Normal"/>
    <w:uiPriority w:val="99"/>
    <w:semiHidden/>
    <w:rsid w:val="0043575E"/>
    <w:pPr>
      <w:spacing w:after="290" w:line="290" w:lineRule="atLeast"/>
    </w:pPr>
    <w:rPr>
      <w:szCs w:val="20"/>
      <w:lang w:val="en-GB"/>
    </w:rPr>
  </w:style>
  <w:style w:type="paragraph" w:styleId="ListNumber3">
    <w:name w:val="List Number 3"/>
    <w:basedOn w:val="Normal"/>
    <w:uiPriority w:val="99"/>
    <w:semiHidden/>
    <w:rsid w:val="0043575E"/>
    <w:pPr>
      <w:spacing w:after="290" w:line="290" w:lineRule="atLeast"/>
    </w:pPr>
    <w:rPr>
      <w:szCs w:val="20"/>
      <w:lang w:val="en-GB"/>
    </w:rPr>
  </w:style>
  <w:style w:type="paragraph" w:styleId="ListNumber4">
    <w:name w:val="List Number 4"/>
    <w:basedOn w:val="Normal"/>
    <w:uiPriority w:val="99"/>
    <w:semiHidden/>
    <w:rsid w:val="0043575E"/>
    <w:pPr>
      <w:spacing w:after="290" w:line="290" w:lineRule="atLeast"/>
    </w:pPr>
    <w:rPr>
      <w:szCs w:val="20"/>
      <w:lang w:val="en-GB"/>
    </w:rPr>
  </w:style>
  <w:style w:type="paragraph" w:styleId="ListNumber5">
    <w:name w:val="List Number 5"/>
    <w:basedOn w:val="Normal"/>
    <w:uiPriority w:val="99"/>
    <w:semiHidden/>
    <w:rsid w:val="0043575E"/>
    <w:pPr>
      <w:spacing w:after="290" w:line="290" w:lineRule="atLeast"/>
    </w:pPr>
    <w:rPr>
      <w:szCs w:val="20"/>
      <w:lang w:val="en-GB"/>
    </w:rPr>
  </w:style>
  <w:style w:type="paragraph" w:customStyle="1" w:styleId="BodySingle">
    <w:name w:val="Body Single"/>
    <w:basedOn w:val="BodyText"/>
    <w:uiPriority w:val="99"/>
    <w:rsid w:val="0043575E"/>
    <w:pPr>
      <w:spacing w:line="290" w:lineRule="atLeast"/>
      <w:jc w:val="left"/>
    </w:pPr>
    <w:rPr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F4791"/>
    <w:pPr>
      <w:spacing w:after="0"/>
      <w:jc w:val="left"/>
    </w:pPr>
    <w:rPr>
      <w:b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locked/>
    <w:rsid w:val="009F4791"/>
    <w:rPr>
      <w:rFonts w:ascii="Arial" w:hAnsi="Arial" w:cs="Times New Roman"/>
      <w:b/>
      <w:lang w:val="en-GB" w:eastAsia="en-US"/>
    </w:rPr>
  </w:style>
  <w:style w:type="paragraph" w:customStyle="1" w:styleId="Head1-Art">
    <w:name w:val="Head1-Art"/>
    <w:basedOn w:val="Normal"/>
    <w:uiPriority w:val="99"/>
    <w:rsid w:val="00151778"/>
    <w:pPr>
      <w:tabs>
        <w:tab w:val="num" w:pos="2880"/>
      </w:tabs>
      <w:spacing w:before="120" w:after="120"/>
      <w:ind w:left="1800" w:hanging="360"/>
      <w:jc w:val="both"/>
    </w:pPr>
    <w:rPr>
      <w:rFonts w:ascii="Trebuchet MS" w:hAnsi="Trebuchet MS"/>
      <w:b/>
      <w:bCs/>
      <w:caps/>
      <w:sz w:val="20"/>
    </w:rPr>
  </w:style>
  <w:style w:type="paragraph" w:customStyle="1" w:styleId="Head2-Alin">
    <w:name w:val="Head2-Alin"/>
    <w:basedOn w:val="Head1-Art"/>
    <w:uiPriority w:val="99"/>
    <w:rsid w:val="00151778"/>
    <w:pPr>
      <w:numPr>
        <w:ilvl w:val="1"/>
      </w:numPr>
      <w:tabs>
        <w:tab w:val="num" w:pos="502"/>
        <w:tab w:val="num" w:pos="2880"/>
      </w:tabs>
      <w:ind w:left="502" w:hanging="360"/>
    </w:pPr>
    <w:rPr>
      <w:b w:val="0"/>
      <w:bCs w:val="0"/>
      <w:caps w:val="0"/>
    </w:rPr>
  </w:style>
  <w:style w:type="paragraph" w:customStyle="1" w:styleId="Head3-Bullet">
    <w:name w:val="Head3-Bullet"/>
    <w:basedOn w:val="Head2-Alin"/>
    <w:uiPriority w:val="99"/>
    <w:rsid w:val="00151778"/>
    <w:pPr>
      <w:numPr>
        <w:ilvl w:val="2"/>
      </w:numPr>
      <w:tabs>
        <w:tab w:val="num" w:pos="502"/>
        <w:tab w:val="num" w:pos="1080"/>
      </w:tabs>
      <w:ind w:left="1080" w:hanging="360"/>
    </w:pPr>
  </w:style>
  <w:style w:type="paragraph" w:customStyle="1" w:styleId="Head4-Subsect">
    <w:name w:val="Head4-Subsect"/>
    <w:basedOn w:val="Head3-Bullet"/>
    <w:uiPriority w:val="99"/>
    <w:rsid w:val="00151778"/>
    <w:pPr>
      <w:numPr>
        <w:ilvl w:val="3"/>
      </w:numPr>
      <w:tabs>
        <w:tab w:val="num" w:pos="360"/>
        <w:tab w:val="num" w:pos="502"/>
      </w:tabs>
    </w:pPr>
    <w:rPr>
      <w:b/>
      <w:bCs/>
    </w:rPr>
  </w:style>
  <w:style w:type="paragraph" w:customStyle="1" w:styleId="Head5-Subsect">
    <w:name w:val="Head5-Subsect"/>
    <w:basedOn w:val="Head4-Subsect"/>
    <w:uiPriority w:val="99"/>
    <w:rsid w:val="00151778"/>
    <w:pPr>
      <w:numPr>
        <w:ilvl w:val="4"/>
      </w:numPr>
      <w:tabs>
        <w:tab w:val="num" w:pos="360"/>
      </w:tabs>
    </w:pPr>
  </w:style>
  <w:style w:type="paragraph" w:styleId="ListParagraph">
    <w:name w:val="List Paragraph"/>
    <w:basedOn w:val="Normal"/>
    <w:uiPriority w:val="99"/>
    <w:qFormat/>
    <w:rsid w:val="004419A7"/>
    <w:pPr>
      <w:ind w:left="708"/>
    </w:pPr>
  </w:style>
  <w:style w:type="paragraph" w:customStyle="1" w:styleId="xl61">
    <w:name w:val="xl61"/>
    <w:basedOn w:val="Normal"/>
    <w:uiPriority w:val="99"/>
    <w:rsid w:val="00AE750B"/>
    <w:pPr>
      <w:pBdr>
        <w:left w:val="single" w:sz="8" w:space="0" w:color="auto"/>
      </w:pBdr>
      <w:spacing w:before="100" w:beforeAutospacing="1" w:after="100" w:afterAutospacing="1"/>
      <w:jc w:val="both"/>
    </w:pPr>
    <w:rPr>
      <w:rFonts w:ascii="Arial" w:hAnsi="Arial" w:cs="Arial"/>
      <w:sz w:val="20"/>
      <w:szCs w:val="20"/>
      <w:lang w:eastAsia="fr-FR"/>
    </w:rPr>
  </w:style>
  <w:style w:type="paragraph" w:customStyle="1" w:styleId="Address">
    <w:name w:val="Address"/>
    <w:basedOn w:val="Normal"/>
    <w:uiPriority w:val="99"/>
    <w:rsid w:val="00AE750B"/>
    <w:pPr>
      <w:spacing w:before="120" w:after="120"/>
    </w:pPr>
    <w:rPr>
      <w:rFonts w:ascii="Trebuchet MS" w:hAnsi="Trebuchet MS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rsid w:val="00B30277"/>
    <w:rPr>
      <w:rFonts w:ascii="Tahoma" w:hAnsi="Tahoma"/>
      <w:sz w:val="16"/>
      <w:szCs w:val="20"/>
      <w:lang w:val="x-none"/>
    </w:rPr>
  </w:style>
  <w:style w:type="character" w:customStyle="1" w:styleId="BalloonTextChar">
    <w:name w:val="Balloon Text Char"/>
    <w:link w:val="BalloonText"/>
    <w:uiPriority w:val="99"/>
    <w:semiHidden/>
    <w:locked/>
    <w:rsid w:val="00B30277"/>
    <w:rPr>
      <w:rFonts w:ascii="Tahoma" w:hAnsi="Tahoma" w:cs="Times New Roman"/>
      <w:sz w:val="16"/>
      <w:lang w:eastAsia="en-US"/>
    </w:rPr>
  </w:style>
  <w:style w:type="character" w:customStyle="1" w:styleId="rvts7">
    <w:name w:val="rvts7"/>
    <w:uiPriority w:val="99"/>
    <w:rsid w:val="00750421"/>
  </w:style>
  <w:style w:type="character" w:customStyle="1" w:styleId="rvts6">
    <w:name w:val="rvts6"/>
    <w:uiPriority w:val="99"/>
    <w:rsid w:val="00750421"/>
  </w:style>
  <w:style w:type="character" w:styleId="CommentReference">
    <w:name w:val="annotation reference"/>
    <w:uiPriority w:val="99"/>
    <w:semiHidden/>
    <w:rsid w:val="009F4791"/>
    <w:rPr>
      <w:rFonts w:cs="Times New Roman"/>
      <w:sz w:val="16"/>
    </w:rPr>
  </w:style>
  <w:style w:type="character" w:customStyle="1" w:styleId="FootnoteTextChar2">
    <w:name w:val="Footnote Text Char2"/>
    <w:aliases w:val="Footnote Text Char Char Char1,Footnote Text Char Char2,Fußnote Char1,single space Char1,FOOTNOTES Char1,fn Char1,Podrozdział Char1,Footnote Char1,stile 1 Char1,Footnote1 Char1,Footnote2 Char1,Footnote3 Char1,Footnote4 Char1"/>
    <w:link w:val="FootnoteText"/>
    <w:uiPriority w:val="99"/>
    <w:semiHidden/>
    <w:locked/>
    <w:rsid w:val="003361ED"/>
    <w:rPr>
      <w:rFonts w:ascii="Arial" w:hAnsi="Arial"/>
      <w:lang w:val="en-GB" w:eastAsia="en-GB"/>
    </w:rPr>
  </w:style>
  <w:style w:type="paragraph" w:customStyle="1" w:styleId="Default">
    <w:name w:val="Default"/>
    <w:uiPriority w:val="99"/>
    <w:rsid w:val="00A23064"/>
    <w:pPr>
      <w:widowControl w:val="0"/>
      <w:autoSpaceDE w:val="0"/>
      <w:autoSpaceDN w:val="0"/>
      <w:adjustRightInd w:val="0"/>
      <w:spacing w:before="120" w:after="120"/>
      <w:jc w:val="both"/>
    </w:pPr>
    <w:rPr>
      <w:rFonts w:ascii="Verdana,Bold" w:hAnsi="Verdana,Bold" w:cs="Verdana,Bold"/>
      <w:color w:val="000000"/>
      <w:sz w:val="24"/>
      <w:szCs w:val="24"/>
      <w:lang w:val="ro-RO" w:eastAsia="ro-RO"/>
    </w:rPr>
  </w:style>
  <w:style w:type="paragraph" w:customStyle="1" w:styleId="CM2">
    <w:name w:val="CM2"/>
    <w:basedOn w:val="Default"/>
    <w:next w:val="Default"/>
    <w:uiPriority w:val="99"/>
    <w:rsid w:val="0069246F"/>
    <w:pPr>
      <w:spacing w:line="238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69246F"/>
    <w:pPr>
      <w:spacing w:after="118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69246F"/>
    <w:pPr>
      <w:spacing w:line="238" w:lineRule="atLeast"/>
    </w:pPr>
    <w:rPr>
      <w:rFonts w:cs="Times New Roman"/>
      <w:color w:val="auto"/>
    </w:rPr>
  </w:style>
  <w:style w:type="table" w:customStyle="1" w:styleId="TableGrid1">
    <w:name w:val="Table Grid1"/>
    <w:uiPriority w:val="99"/>
    <w:rsid w:val="001B77CD"/>
    <w:rPr>
      <w:rFonts w:ascii="Calibri" w:hAnsi="Calibri"/>
      <w:sz w:val="22"/>
      <w:szCs w:val="22"/>
      <w:lang w:val="ro-RO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1B77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7074AA"/>
    <w:rPr>
      <w:sz w:val="24"/>
      <w:szCs w:val="24"/>
      <w:lang w:val="ro-RO" w:eastAsia="en-US"/>
    </w:rPr>
  </w:style>
  <w:style w:type="character" w:customStyle="1" w:styleId="rvts9">
    <w:name w:val="rvts9"/>
    <w:uiPriority w:val="99"/>
    <w:rsid w:val="003C2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FE-%20Irina%20-%2023%20mar%202016\Contracte%20de%20finantare%202016\Contract%20Forma%20finala%20POC\Contract%20OI%20Cercetare%20pt%20Juridic%20-%204%20mai%202016\Anexa%201%20Contract%20Finantare%20POC-pt%20Juridic%20-%204%20mai%202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84029-8040-6E4E-9F78-44C7642E3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D:\MFE- Irina - 23 mar 2016\Contracte de finantare 2016\Contract Forma finala POC\Contract OI Cercetare pt Juridic - 4 mai 2016\Anexa 1 Contract Finantare POC-pt Juridic - 4 mai 2016.dot</Template>
  <TotalTime>1</TotalTime>
  <Pages>1</Pages>
  <Words>142</Words>
  <Characters>813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Observ</vt:lpstr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</dc:title>
  <dc:subject/>
  <dc:creator>ecaterina.draghici</dc:creator>
  <cp:keywords/>
  <cp:lastModifiedBy>Ionut Damian</cp:lastModifiedBy>
  <cp:revision>3</cp:revision>
  <cp:lastPrinted>2016-05-06T06:05:00Z</cp:lastPrinted>
  <dcterms:created xsi:type="dcterms:W3CDTF">2016-09-01T12:38:00Z</dcterms:created>
  <dcterms:modified xsi:type="dcterms:W3CDTF">2016-09-01T12:38:00Z</dcterms:modified>
</cp:coreProperties>
</file>