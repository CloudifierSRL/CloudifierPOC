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Nr. Inreg.: </w:t>
      </w:r>
      <w:r w:rsidR="006D609E">
        <w:rPr>
          <w:rFonts w:ascii="Verdana" w:hAnsi="Verdana"/>
          <w:sz w:val="20"/>
          <w:szCs w:val="20"/>
          <w:lang w:val="ro-RO"/>
        </w:rPr>
        <w:t xml:space="preserve"> </w:t>
      </w:r>
      <w:r w:rsidR="00883D3B">
        <w:rPr>
          <w:rFonts w:ascii="Verdana" w:hAnsi="Verdana"/>
          <w:sz w:val="20"/>
          <w:szCs w:val="20"/>
          <w:lang w:val="ro-RO"/>
        </w:rPr>
        <w:t>300/30.06.2017</w:t>
      </w:r>
      <w:bookmarkStart w:id="0" w:name="_GoBack"/>
      <w:bookmarkEnd w:id="0"/>
    </w:p>
    <w:p w:rsidR="00605EBB" w:rsidRPr="00FA5FFD" w:rsidRDefault="00605EBB" w:rsidP="00605EBB">
      <w:pPr>
        <w:jc w:val="both"/>
        <w:rPr>
          <w:rFonts w:ascii="Verdana" w:hAnsi="Verdana"/>
          <w:b/>
          <w:sz w:val="20"/>
          <w:szCs w:val="20"/>
          <w:lang w:val="ro-RO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4140"/>
      </w:tblGrid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 APROBA,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AVIZAT,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REPREZENTANT AUTORIZAT</w:t>
            </w:r>
            <w:r w:rsidRPr="00FA5FFD">
              <w:rPr>
                <w:rFonts w:ascii="Verdana" w:hAnsi="Verdana"/>
                <w:sz w:val="20"/>
                <w:szCs w:val="20"/>
                <w:lang w:val="ro-RO"/>
              </w:rPr>
              <w:t>,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 xml:space="preserve">DIRECTOR </w:t>
            </w:r>
            <w:r w:rsidR="00960499">
              <w:rPr>
                <w:rFonts w:ascii="Verdana" w:hAnsi="Verdana"/>
                <w:b/>
                <w:sz w:val="20"/>
                <w:szCs w:val="20"/>
                <w:lang w:val="ro-RO"/>
              </w:rPr>
              <w:t>PROIECT</w:t>
            </w: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960499" w:rsidRDefault="00960499" w:rsidP="00960499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Administrator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FA5FFD" w:rsidRDefault="00605EBB" w:rsidP="00960499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Pr="00FA5FFD" w:rsidRDefault="00605EBB" w:rsidP="00605EBB">
      <w:pPr>
        <w:rPr>
          <w:rFonts w:ascii="Verdana" w:hAnsi="Verdana"/>
          <w:sz w:val="20"/>
          <w:szCs w:val="20"/>
          <w:lang w:val="ro-RO"/>
        </w:rPr>
      </w:pPr>
    </w:p>
    <w:p w:rsidR="00605EBB" w:rsidRPr="00FA5FFD" w:rsidRDefault="00B61CDF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>
        <w:rPr>
          <w:rFonts w:ascii="Verdana" w:hAnsi="Verdana"/>
          <w:b/>
          <w:sz w:val="20"/>
          <w:szCs w:val="20"/>
          <w:lang w:val="ro-RO"/>
        </w:rPr>
        <w:t>RAPORT AL ACTIVITATII</w:t>
      </w:r>
      <w:r w:rsidR="00605EBB" w:rsidRPr="00FA5FFD">
        <w:rPr>
          <w:rFonts w:ascii="Verdana" w:hAnsi="Verdana"/>
          <w:b/>
          <w:sz w:val="20"/>
          <w:szCs w:val="20"/>
          <w:lang w:val="ro-RO"/>
        </w:rPr>
        <w:t xml:space="preserve"> </w:t>
      </w:r>
    </w:p>
    <w:p w:rsidR="00B61CDF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>DE CERCETARE-DEZVOLTARE</w:t>
      </w:r>
      <w:r w:rsidR="00B61CDF">
        <w:rPr>
          <w:rFonts w:ascii="Verdana" w:hAnsi="Verdana"/>
          <w:b/>
          <w:sz w:val="20"/>
          <w:szCs w:val="20"/>
          <w:lang w:val="ro-RO"/>
        </w:rPr>
        <w:t>-IMPLEMENTARE</w:t>
      </w:r>
    </w:p>
    <w:p w:rsidR="00B61CDF" w:rsidRDefault="00B61CDF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>
        <w:rPr>
          <w:rFonts w:ascii="Verdana" w:hAnsi="Verdana"/>
          <w:b/>
          <w:sz w:val="20"/>
          <w:szCs w:val="20"/>
          <w:lang w:val="ro-RO"/>
        </w:rPr>
        <w:t xml:space="preserve">Luna </w:t>
      </w:r>
      <w:r w:rsidR="006D609E">
        <w:rPr>
          <w:rFonts w:ascii="Verdana" w:hAnsi="Verdana"/>
          <w:b/>
          <w:sz w:val="20"/>
          <w:szCs w:val="20"/>
          <w:lang w:val="ro-RO"/>
        </w:rPr>
        <w:t>IUNIE</w:t>
      </w:r>
      <w:r>
        <w:rPr>
          <w:rFonts w:ascii="Verdana" w:hAnsi="Verdana"/>
          <w:b/>
          <w:sz w:val="20"/>
          <w:szCs w:val="20"/>
          <w:lang w:val="ro-RO"/>
        </w:rPr>
        <w:t xml:space="preserve"> 2017</w:t>
      </w:r>
    </w:p>
    <w:p w:rsidR="00742DC9" w:rsidRDefault="00742DC9" w:rsidP="00742DC9">
      <w:pPr>
        <w:rPr>
          <w:rFonts w:ascii="Verdana" w:hAnsi="Verdana"/>
          <w:b/>
          <w:sz w:val="20"/>
          <w:szCs w:val="20"/>
          <w:lang w:val="ro-RO"/>
        </w:rPr>
      </w:pPr>
    </w:p>
    <w:tbl>
      <w:tblPr>
        <w:tblW w:w="97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60"/>
        <w:gridCol w:w="2160"/>
        <w:gridCol w:w="2940"/>
        <w:gridCol w:w="3260"/>
      </w:tblGrid>
      <w:tr w:rsidR="00742DC9" w:rsidRPr="00742DC9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bottom"/>
            <w:hideMark/>
          </w:tcPr>
          <w:p w:rsidR="00742DC9" w:rsidRPr="00742DC9" w:rsidRDefault="00742DC9" w:rsidP="00742DC9">
            <w:pPr>
              <w:jc w:val="right"/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Nume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Activitate/Subactivitate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vAlign w:val="bottom"/>
            <w:hideMark/>
          </w:tcPr>
          <w:p w:rsidR="00742DC9" w:rsidRPr="00742DC9" w:rsidRDefault="00742DC9" w:rsidP="00742DC9">
            <w:pP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</w:pPr>
            <w:r w:rsidRPr="00742DC9"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>Descriere aditionala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Dezvoltare experiment real cu ajutorul unei retele neurale adanci convolutionale pentru </w:t>
            </w: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2017-06-14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6D609E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572601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2017-06-29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572601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572601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Andrei Ionut DAMIAN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si revizuire activitate 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572601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D609E">
              <w:rPr>
                <w:rFonts w:ascii="Calibri" w:hAnsi="Calibri" w:cs="Calibri"/>
                <w:color w:val="000000"/>
                <w:sz w:val="22"/>
                <w:szCs w:val="22"/>
              </w:rPr>
              <w:t>Dezvoltare experiment real cu ajutorul unei retele neurale adanci convolutionale pentru identificarea segmentelor scenei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</w:t>
            </w:r>
            <w:r w:rsidR="000E7438"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</w:t>
            </w:r>
            <w:r w:rsidR="000E7438"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</w:t>
            </w:r>
            <w:r w:rsidR="000E7438"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Testare mediu de productie (activitate 5.3). Pregatire dataset-uri. Experimentare inferenta scena-ecran folosind predictori </w:t>
            </w: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2017-06-14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</w:t>
            </w:r>
            <w:r w:rsidR="000E7438"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</w:t>
            </w:r>
            <w:r w:rsidR="000E7438"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</w:t>
            </w:r>
            <w:r w:rsidR="000E7438"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-17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2017-06-26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Alexandru Purdila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Testare mediu de productie (activitate 5.3). Pregatire dataset-uri. Experimentare inferenta scena-ecran folosind predictori superficiali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</w:t>
            </w:r>
            <w:r w:rsidR="000E7438"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</w:t>
            </w:r>
            <w:r w:rsidR="000E7438"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</w:t>
            </w:r>
            <w:r w:rsidR="000E7438"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Pregatire dateset-uri de experimentare a modelelor de </w:t>
            </w: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2017-06-12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</w:t>
            </w:r>
            <w:r w:rsidR="000E7438"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</w:t>
            </w:r>
            <w:r w:rsidR="000E7438"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</w:t>
            </w:r>
            <w:r w:rsidR="000E7438"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-22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</w:t>
            </w:r>
            <w:r w:rsidR="000E7438"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-23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2017-06-27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2017-06-28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Cristina ACIUBOTARITEI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</w:t>
            </w:r>
            <w:r w:rsidR="000E7438"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BC02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Mihai CRISTEA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2017-06</w:t>
            </w:r>
            <w:r w:rsidR="000E7438"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-30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Mihai CRISTEA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E7438">
              <w:rPr>
                <w:rFonts w:ascii="Calibri" w:hAnsi="Calibri" w:cs="Calibri"/>
                <w:color w:val="000000"/>
                <w:sz w:val="22"/>
                <w:szCs w:val="22"/>
              </w:rPr>
              <w:t>Activitatea 5.3 - Teste si configurari mediu productie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BC0297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C0297">
              <w:rPr>
                <w:rFonts w:ascii="Calibri" w:hAnsi="Calibri" w:cs="Calibri"/>
                <w:color w:val="000000"/>
                <w:sz w:val="22"/>
                <w:szCs w:val="22"/>
              </w:rPr>
              <w:t>Pregatire dateset-uri de experimentare a modelelor de inferenta a scenei (scena=ecran complet de aplicatie)</w:t>
            </w:r>
          </w:p>
        </w:tc>
      </w:tr>
      <w:tr w:rsidR="000E7438" w:rsidRPr="000E7438" w:rsidTr="000E7438">
        <w:trPr>
          <w:trHeight w:val="5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7438" w:rsidRPr="000E7438" w:rsidRDefault="000E7438" w:rsidP="000E74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742DC9" w:rsidRDefault="00742DC9" w:rsidP="00742DC9">
      <w:pPr>
        <w:rPr>
          <w:rFonts w:ascii="Verdana" w:hAnsi="Verdana"/>
          <w:b/>
          <w:sz w:val="20"/>
          <w:szCs w:val="20"/>
          <w:lang w:val="ro-RO"/>
        </w:rPr>
      </w:pPr>
    </w:p>
    <w:sectPr w:rsidR="00742DC9" w:rsidSect="00960499">
      <w:headerReference w:type="default" r:id="rId8"/>
      <w:footerReference w:type="default" r:id="rId9"/>
      <w:pgSz w:w="11906" w:h="16838" w:code="9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C6B" w:rsidRDefault="00097C6B" w:rsidP="00C743BD">
      <w:r>
        <w:separator/>
      </w:r>
    </w:p>
  </w:endnote>
  <w:endnote w:type="continuationSeparator" w:id="0">
    <w:p w:rsidR="00097C6B" w:rsidRDefault="00097C6B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 w:rsidRPr="00C743BD">
      <w:rPr>
        <w:rFonts w:ascii="Trebuchet MS" w:hAnsi="Trebuchet MS"/>
        <w:sz w:val="18"/>
      </w:rPr>
      <w:br/>
    </w:r>
    <w:r w:rsidRPr="00C743BD">
      <w:rPr>
        <w:rFonts w:ascii="Trebuchet MS" w:hAnsi="Trebuchet MS"/>
        <w:noProof/>
        <w:sz w:val="18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r w:rsidR="00C743BD" w:rsidRPr="00C743BD">
      <w:rPr>
        <w:rFonts w:ascii="Trebuchet MS" w:hAnsi="Trebuchet MS"/>
        <w:sz w:val="18"/>
      </w:rPr>
      <w:t>Proiect: P_38_543, Nr. Ctr. 98/09.09.2016,</w:t>
    </w:r>
    <w:r w:rsidR="002D5F14">
      <w:rPr>
        <w:rFonts w:ascii="Trebuchet MS" w:hAnsi="Trebuchet MS"/>
        <w:sz w:val="18"/>
      </w:rPr>
      <w:t xml:space="preserve"> MySMIS:</w:t>
    </w:r>
    <w:r w:rsidR="00C743BD" w:rsidRPr="00C743BD">
      <w:rPr>
        <w:rFonts w:ascii="Trebuchet MS" w:hAnsi="Trebuchet MS"/>
        <w:sz w:val="18"/>
      </w:rPr>
      <w:t xml:space="preserve"> </w:t>
    </w:r>
    <w:r w:rsidR="002D5F14">
      <w:rPr>
        <w:rFonts w:ascii="Trebuchet MS" w:hAnsi="Trebuchet MS"/>
        <w:sz w:val="18"/>
      </w:rPr>
      <w:t xml:space="preserve">104349, </w:t>
    </w:r>
    <w:r w:rsidR="00C743BD" w:rsidRPr="00C743BD">
      <w:rPr>
        <w:rFonts w:ascii="Trebuchet MS" w:hAnsi="Trebuchet MS"/>
        <w:sz w:val="18"/>
        <w:lang w:val="it-IT"/>
      </w:rPr>
      <w:t>Apel - POC-A1-A1.2.1-C-2015</w:t>
    </w:r>
    <w:r w:rsidR="002D5F14">
      <w:rPr>
        <w:rFonts w:ascii="Trebuchet MS" w:hAnsi="Trebuchet MS"/>
        <w:sz w:val="18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C6B" w:rsidRDefault="00097C6B" w:rsidP="00C743BD">
      <w:r>
        <w:separator/>
      </w:r>
    </w:p>
  </w:footnote>
  <w:footnote w:type="continuationSeparator" w:id="0">
    <w:p w:rsidR="00097C6B" w:rsidRDefault="00097C6B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B67E00"/>
    <w:multiLevelType w:val="singleLevel"/>
    <w:tmpl w:val="2AB0F4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B"/>
    <w:rsid w:val="00077FAE"/>
    <w:rsid w:val="00097C6B"/>
    <w:rsid w:val="000E7438"/>
    <w:rsid w:val="00155630"/>
    <w:rsid w:val="00180004"/>
    <w:rsid w:val="001971F8"/>
    <w:rsid w:val="002D5F14"/>
    <w:rsid w:val="002F08D2"/>
    <w:rsid w:val="00316445"/>
    <w:rsid w:val="003213B9"/>
    <w:rsid w:val="00347EA0"/>
    <w:rsid w:val="004322D9"/>
    <w:rsid w:val="00457BAB"/>
    <w:rsid w:val="004A7AD5"/>
    <w:rsid w:val="005008DD"/>
    <w:rsid w:val="00572601"/>
    <w:rsid w:val="00574528"/>
    <w:rsid w:val="005D615D"/>
    <w:rsid w:val="00604A07"/>
    <w:rsid w:val="00605EBB"/>
    <w:rsid w:val="00642BCC"/>
    <w:rsid w:val="006937A0"/>
    <w:rsid w:val="006D609E"/>
    <w:rsid w:val="006F6C1C"/>
    <w:rsid w:val="00717069"/>
    <w:rsid w:val="00742DC9"/>
    <w:rsid w:val="007C41C1"/>
    <w:rsid w:val="00810CEF"/>
    <w:rsid w:val="008479E7"/>
    <w:rsid w:val="00883D3B"/>
    <w:rsid w:val="00883F58"/>
    <w:rsid w:val="008D793D"/>
    <w:rsid w:val="00960499"/>
    <w:rsid w:val="00995653"/>
    <w:rsid w:val="00A12A70"/>
    <w:rsid w:val="00A3393E"/>
    <w:rsid w:val="00A8104C"/>
    <w:rsid w:val="00A92F3F"/>
    <w:rsid w:val="00AF392C"/>
    <w:rsid w:val="00B61CDF"/>
    <w:rsid w:val="00B809A3"/>
    <w:rsid w:val="00B927FE"/>
    <w:rsid w:val="00BC0297"/>
    <w:rsid w:val="00C45D3E"/>
    <w:rsid w:val="00C74121"/>
    <w:rsid w:val="00C743BD"/>
    <w:rsid w:val="00C87F98"/>
    <w:rsid w:val="00CC4CF5"/>
    <w:rsid w:val="00D147C9"/>
    <w:rsid w:val="00D25EB9"/>
    <w:rsid w:val="00DB41E5"/>
    <w:rsid w:val="00DE3AAF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1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1E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1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1E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</Template>
  <TotalTime>31</TotalTime>
  <Pages>7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Marina</cp:lastModifiedBy>
  <cp:revision>5</cp:revision>
  <dcterms:created xsi:type="dcterms:W3CDTF">2017-06-29T09:26:00Z</dcterms:created>
  <dcterms:modified xsi:type="dcterms:W3CDTF">2017-06-30T05:44:00Z</dcterms:modified>
</cp:coreProperties>
</file>