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7138F6">
        <w:rPr>
          <w:rFonts w:ascii="Verdana" w:hAnsi="Verdana"/>
          <w:sz w:val="20"/>
          <w:szCs w:val="20"/>
          <w:lang w:val="ro-RO"/>
        </w:rPr>
        <w:t>217/31.03.2017</w:t>
      </w:r>
      <w:bookmarkStart w:id="0" w:name="_GoBack"/>
      <w:bookmarkEnd w:id="0"/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>RAPORT AL ACTIVITATII</w:t>
      </w:r>
      <w:r w:rsidR="00605EBB" w:rsidRPr="00FA5FFD">
        <w:rPr>
          <w:rFonts w:ascii="Verdana" w:hAnsi="Verdana"/>
          <w:b/>
          <w:sz w:val="20"/>
          <w:szCs w:val="20"/>
          <w:lang w:val="ro-RO"/>
        </w:rPr>
        <w:t xml:space="preserve"> </w:t>
      </w:r>
    </w:p>
    <w:p w:rsidR="00B61CDF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DE CERCETARE-DEZVOLTARE</w:t>
      </w:r>
      <w:r w:rsidR="00B61CDF">
        <w:rPr>
          <w:rFonts w:ascii="Verdana" w:hAnsi="Verdana"/>
          <w:b/>
          <w:sz w:val="20"/>
          <w:szCs w:val="20"/>
          <w:lang w:val="ro-RO"/>
        </w:rPr>
        <w:t>-IMPLEMENTARE</w:t>
      </w:r>
    </w:p>
    <w:p w:rsidR="00B61CDF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 xml:space="preserve">Luna </w:t>
      </w:r>
      <w:r w:rsidR="002D4DF5">
        <w:rPr>
          <w:rFonts w:ascii="Verdana" w:hAnsi="Verdana"/>
          <w:b/>
          <w:sz w:val="20"/>
          <w:szCs w:val="20"/>
          <w:lang w:val="ro-RO"/>
        </w:rPr>
        <w:t>Martie</w:t>
      </w:r>
      <w:r>
        <w:rPr>
          <w:rFonts w:ascii="Verdana" w:hAnsi="Verdana"/>
          <w:b/>
          <w:sz w:val="20"/>
          <w:szCs w:val="20"/>
          <w:lang w:val="ro-RO"/>
        </w:rPr>
        <w:t xml:space="preserve"> 2017</w:t>
      </w: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tbl>
      <w:tblPr>
        <w:tblW w:w="97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2160"/>
        <w:gridCol w:w="2420"/>
        <w:gridCol w:w="3780"/>
      </w:tblGrid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Nume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/</w:t>
            </w: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Subactivitate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Descriere</w:t>
            </w:r>
            <w:proofErr w:type="spellEnd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aditionala</w:t>
            </w:r>
            <w:proofErr w:type="spellEnd"/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2017-03-22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2D4DF5" w:rsidRPr="002D4DF5" w:rsidTr="002D4DF5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</w:tbl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tbl>
      <w:tblPr>
        <w:tblW w:w="98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58"/>
        <w:gridCol w:w="2156"/>
        <w:gridCol w:w="2426"/>
        <w:gridCol w:w="3870"/>
      </w:tblGrid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Nume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Activitate</w:t>
            </w:r>
            <w:proofErr w:type="spellEnd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/</w:t>
            </w: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Subactivitate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2D4DF5" w:rsidRPr="002D4DF5" w:rsidRDefault="002D4DF5" w:rsidP="002D4DF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Descriere</w:t>
            </w:r>
            <w:proofErr w:type="spellEnd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aditionala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2017-03-06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2017-03-09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2017-03-15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2017-03-16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2017-03-17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2017-03-21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2017-03-29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2017-03-30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2D4DF5" w:rsidRPr="002D4DF5" w:rsidTr="002D4DF5">
        <w:trPr>
          <w:trHeight w:val="555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2017-03-31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D4DF5" w:rsidRPr="002D4DF5" w:rsidRDefault="002D4DF5" w:rsidP="002D4D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F5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</w:tbl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p w:rsidR="002D4DF5" w:rsidRDefault="002D4DF5" w:rsidP="002D4DF5">
      <w:pPr>
        <w:rPr>
          <w:rFonts w:ascii="Verdana" w:hAnsi="Verdana"/>
          <w:b/>
          <w:sz w:val="20"/>
          <w:szCs w:val="20"/>
          <w:lang w:val="ro-RO"/>
        </w:rPr>
      </w:pPr>
    </w:p>
    <w:sectPr w:rsidR="002D4DF5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955" w:rsidRDefault="00817955" w:rsidP="00C743BD">
      <w:r>
        <w:separator/>
      </w:r>
    </w:p>
  </w:endnote>
  <w:endnote w:type="continuationSeparator" w:id="0">
    <w:p w:rsidR="00817955" w:rsidRDefault="0081795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955" w:rsidRDefault="00817955" w:rsidP="00C743BD">
      <w:r>
        <w:separator/>
      </w:r>
    </w:p>
  </w:footnote>
  <w:footnote w:type="continuationSeparator" w:id="0">
    <w:p w:rsidR="00817955" w:rsidRDefault="0081795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027CE2"/>
    <w:rsid w:val="00077FAE"/>
    <w:rsid w:val="00155630"/>
    <w:rsid w:val="00180004"/>
    <w:rsid w:val="002D4DF5"/>
    <w:rsid w:val="002D5F14"/>
    <w:rsid w:val="002F08D2"/>
    <w:rsid w:val="00316445"/>
    <w:rsid w:val="003213B9"/>
    <w:rsid w:val="00347EA0"/>
    <w:rsid w:val="004A7AD5"/>
    <w:rsid w:val="005008DD"/>
    <w:rsid w:val="00574528"/>
    <w:rsid w:val="005D615D"/>
    <w:rsid w:val="00604A07"/>
    <w:rsid w:val="00605EBB"/>
    <w:rsid w:val="00642BCC"/>
    <w:rsid w:val="007138F6"/>
    <w:rsid w:val="00717069"/>
    <w:rsid w:val="007C41C1"/>
    <w:rsid w:val="00810CEF"/>
    <w:rsid w:val="00817955"/>
    <w:rsid w:val="008479E7"/>
    <w:rsid w:val="008D793D"/>
    <w:rsid w:val="00960499"/>
    <w:rsid w:val="00995653"/>
    <w:rsid w:val="00A12A70"/>
    <w:rsid w:val="00A3393E"/>
    <w:rsid w:val="00A8104C"/>
    <w:rsid w:val="00A92F3F"/>
    <w:rsid w:val="00AF392C"/>
    <w:rsid w:val="00B61CDF"/>
    <w:rsid w:val="00B809A3"/>
    <w:rsid w:val="00B927FE"/>
    <w:rsid w:val="00C45D3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C8AB3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1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3</cp:revision>
  <dcterms:created xsi:type="dcterms:W3CDTF">2017-05-29T10:44:00Z</dcterms:created>
  <dcterms:modified xsi:type="dcterms:W3CDTF">2017-05-29T11:12:00Z</dcterms:modified>
</cp:coreProperties>
</file>