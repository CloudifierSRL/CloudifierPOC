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5427A1">
        <w:rPr>
          <w:rFonts w:ascii="Verdana" w:hAnsi="Verdana"/>
          <w:sz w:val="20"/>
          <w:szCs w:val="20"/>
          <w:lang w:val="ro-RO"/>
        </w:rPr>
        <w:t>258/28.04.2017</w:t>
      </w:r>
      <w:bookmarkStart w:id="0" w:name="_GoBack"/>
      <w:bookmarkEnd w:id="0"/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B61CDF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>
        <w:rPr>
          <w:rFonts w:ascii="Verdana" w:hAnsi="Verdana"/>
          <w:b/>
          <w:sz w:val="20"/>
          <w:szCs w:val="20"/>
          <w:lang w:val="ro-RO"/>
        </w:rPr>
        <w:t>RAPORT AL ACTIVITATII</w:t>
      </w:r>
      <w:r w:rsidR="00605EBB" w:rsidRPr="00FA5FFD">
        <w:rPr>
          <w:rFonts w:ascii="Verdana" w:hAnsi="Verdana"/>
          <w:b/>
          <w:sz w:val="20"/>
          <w:szCs w:val="20"/>
          <w:lang w:val="ro-RO"/>
        </w:rPr>
        <w:t xml:space="preserve"> </w:t>
      </w:r>
    </w:p>
    <w:p w:rsidR="00B61CDF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DE CERCETARE-DEZVOLTARE</w:t>
      </w:r>
      <w:r w:rsidR="00B61CDF">
        <w:rPr>
          <w:rFonts w:ascii="Verdana" w:hAnsi="Verdana"/>
          <w:b/>
          <w:sz w:val="20"/>
          <w:szCs w:val="20"/>
          <w:lang w:val="ro-RO"/>
        </w:rPr>
        <w:t>-IMPLEMENTARE</w:t>
      </w:r>
    </w:p>
    <w:p w:rsidR="00B61CDF" w:rsidRDefault="00B61CDF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>
        <w:rPr>
          <w:rFonts w:ascii="Verdana" w:hAnsi="Verdana"/>
          <w:b/>
          <w:sz w:val="20"/>
          <w:szCs w:val="20"/>
          <w:lang w:val="ro-RO"/>
        </w:rPr>
        <w:t>Luna Aprilie 2017</w:t>
      </w:r>
    </w:p>
    <w:p w:rsidR="00742DC9" w:rsidRDefault="00742DC9" w:rsidP="00742DC9">
      <w:pPr>
        <w:rPr>
          <w:rFonts w:ascii="Verdana" w:hAnsi="Verdana"/>
          <w:b/>
          <w:sz w:val="20"/>
          <w:szCs w:val="20"/>
          <w:lang w:val="ro-RO"/>
        </w:rPr>
      </w:pPr>
    </w:p>
    <w:tbl>
      <w:tblPr>
        <w:tblW w:w="981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60"/>
        <w:gridCol w:w="2160"/>
        <w:gridCol w:w="2940"/>
        <w:gridCol w:w="3350"/>
      </w:tblGrid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Nume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/</w:t>
            </w: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Subactivitate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Descriere</w:t>
            </w:r>
            <w:proofErr w:type="spellEnd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aditionala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1.1, 1.2, 1.3, 1.4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Reviziuirea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activitatilor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1.1,1.2,1.3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finalizare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</w:t>
            </w:r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2017-04-20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Andrei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Ionut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Dezvoltarea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activitatii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1.4.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Analiza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testare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modele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arhitecturale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experimentale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2017-04-13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Alexandru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Purdila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2017-04-06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2017-04-27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  <w:tr w:rsidR="00742DC9" w:rsidRPr="00742DC9" w:rsidTr="00FC351C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2017-04-28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Activitatea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5.3 - Teste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Configurare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implementare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productie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activitate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5.3)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revizuire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rezultate</w:t>
            </w:r>
            <w:proofErr w:type="spellEnd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42DC9">
              <w:rPr>
                <w:rFonts w:ascii="Calibri" w:hAnsi="Calibri" w:cs="Calibri"/>
                <w:color w:val="000000"/>
                <w:sz w:val="22"/>
                <w:szCs w:val="22"/>
              </w:rPr>
              <w:t>cercetare</w:t>
            </w:r>
            <w:proofErr w:type="spellEnd"/>
          </w:p>
        </w:tc>
      </w:tr>
    </w:tbl>
    <w:p w:rsidR="00742DC9" w:rsidRDefault="00742DC9" w:rsidP="00742DC9">
      <w:pPr>
        <w:rPr>
          <w:rFonts w:ascii="Verdana" w:hAnsi="Verdana"/>
          <w:b/>
          <w:sz w:val="20"/>
          <w:szCs w:val="20"/>
          <w:lang w:val="ro-RO"/>
        </w:rPr>
      </w:pPr>
    </w:p>
    <w:sectPr w:rsidR="00742DC9" w:rsidSect="00960499">
      <w:headerReference w:type="default" r:id="rId7"/>
      <w:footerReference w:type="default" r:id="rId8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E24" w:rsidRDefault="00895E24" w:rsidP="00C743BD">
      <w:r>
        <w:separator/>
      </w:r>
    </w:p>
  </w:endnote>
  <w:endnote w:type="continuationSeparator" w:id="0">
    <w:p w:rsidR="00895E24" w:rsidRDefault="00895E2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E24" w:rsidRDefault="00895E24" w:rsidP="00C743BD">
      <w:r>
        <w:separator/>
      </w:r>
    </w:p>
  </w:footnote>
  <w:footnote w:type="continuationSeparator" w:id="0">
    <w:p w:rsidR="00895E24" w:rsidRDefault="00895E2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BB"/>
    <w:rsid w:val="00077FAE"/>
    <w:rsid w:val="00100331"/>
    <w:rsid w:val="00155630"/>
    <w:rsid w:val="00180004"/>
    <w:rsid w:val="002D5F14"/>
    <w:rsid w:val="002F08D2"/>
    <w:rsid w:val="00316445"/>
    <w:rsid w:val="003213B9"/>
    <w:rsid w:val="00347EA0"/>
    <w:rsid w:val="004A7AD5"/>
    <w:rsid w:val="005008DD"/>
    <w:rsid w:val="005427A1"/>
    <w:rsid w:val="00574528"/>
    <w:rsid w:val="005D615D"/>
    <w:rsid w:val="00604A07"/>
    <w:rsid w:val="00605EBB"/>
    <w:rsid w:val="00642BCC"/>
    <w:rsid w:val="006F6C1C"/>
    <w:rsid w:val="00717069"/>
    <w:rsid w:val="00742DC9"/>
    <w:rsid w:val="007C41C1"/>
    <w:rsid w:val="00810CEF"/>
    <w:rsid w:val="008479E7"/>
    <w:rsid w:val="00895E24"/>
    <w:rsid w:val="008D793D"/>
    <w:rsid w:val="00960499"/>
    <w:rsid w:val="00995653"/>
    <w:rsid w:val="00A12A70"/>
    <w:rsid w:val="00A3393E"/>
    <w:rsid w:val="00A8104C"/>
    <w:rsid w:val="00A92F3F"/>
    <w:rsid w:val="00AF392C"/>
    <w:rsid w:val="00B61CDF"/>
    <w:rsid w:val="00B809A3"/>
    <w:rsid w:val="00B927FE"/>
    <w:rsid w:val="00C45D3E"/>
    <w:rsid w:val="00C74121"/>
    <w:rsid w:val="00C743BD"/>
    <w:rsid w:val="00C87F98"/>
    <w:rsid w:val="00D147C9"/>
    <w:rsid w:val="00D25EB9"/>
    <w:rsid w:val="00DE3AAF"/>
    <w:rsid w:val="00E02A8D"/>
    <w:rsid w:val="00F7151E"/>
    <w:rsid w:val="00FC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5D8C8"/>
  <w15:chartTrackingRefBased/>
  <w15:docId w15:val="{1EB342EA-9592-462D-8CA2-83A44A8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3</TotalTime>
  <Pages>5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5</cp:revision>
  <dcterms:created xsi:type="dcterms:W3CDTF">2017-05-29T10:42:00Z</dcterms:created>
  <dcterms:modified xsi:type="dcterms:W3CDTF">2017-05-29T11:13:00Z</dcterms:modified>
</cp:coreProperties>
</file>