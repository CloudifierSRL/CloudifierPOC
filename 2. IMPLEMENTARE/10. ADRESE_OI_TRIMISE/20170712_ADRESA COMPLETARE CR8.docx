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98" w:rsidRPr="003844E0" w:rsidRDefault="00C87F98" w:rsidP="003844E0">
      <w:pPr>
        <w:spacing w:line="360" w:lineRule="auto"/>
        <w:rPr>
          <w:sz w:val="28"/>
        </w:rPr>
      </w:pPr>
    </w:p>
    <w:p w:rsidR="00F1247E" w:rsidRDefault="00456047" w:rsidP="00456047">
      <w:pPr>
        <w:spacing w:line="360" w:lineRule="auto"/>
        <w:rPr>
          <w:sz w:val="28"/>
        </w:rPr>
      </w:pPr>
      <w:proofErr w:type="spellStart"/>
      <w:r>
        <w:rPr>
          <w:sz w:val="28"/>
        </w:rPr>
        <w:t>Nr</w:t>
      </w:r>
      <w:proofErr w:type="spellEnd"/>
      <w:r w:rsidR="00CB21EC">
        <w:rPr>
          <w:sz w:val="28"/>
        </w:rPr>
        <w:t>. 315/12.07.2017</w:t>
      </w: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  <w:r>
        <w:rPr>
          <w:sz w:val="28"/>
        </w:rPr>
        <w:t xml:space="preserve">ADRESA </w:t>
      </w: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</w:p>
    <w:p w:rsidR="000E7F3B" w:rsidRDefault="00D90BF7" w:rsidP="00D90BF7">
      <w:pPr>
        <w:spacing w:line="360" w:lineRule="auto"/>
        <w:ind w:firstLine="708"/>
        <w:rPr>
          <w:sz w:val="28"/>
        </w:rPr>
      </w:pP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prezenta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informam</w:t>
      </w:r>
      <w:proofErr w:type="spellEnd"/>
      <w:r>
        <w:rPr>
          <w:sz w:val="28"/>
        </w:rPr>
        <w:t xml:space="preserve">, ca </w:t>
      </w:r>
      <w:proofErr w:type="spellStart"/>
      <w:r>
        <w:rPr>
          <w:sz w:val="28"/>
        </w:rPr>
        <w:t>urmare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notei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clarificare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</w:t>
      </w:r>
      <w:r w:rsidR="00CB21EC">
        <w:rPr>
          <w:sz w:val="28"/>
        </w:rPr>
        <w:t xml:space="preserve">7107/11.07.2017 </w:t>
      </w:r>
      <w:proofErr w:type="spellStart"/>
      <w:r w:rsidR="00CB21EC">
        <w:rPr>
          <w:sz w:val="28"/>
        </w:rPr>
        <w:t>referitoare</w:t>
      </w:r>
      <w:proofErr w:type="spellEnd"/>
      <w:r w:rsidR="00CB21EC">
        <w:rPr>
          <w:sz w:val="28"/>
        </w:rPr>
        <w:t xml:space="preserve"> la CR 8/06.07.2107</w:t>
      </w:r>
      <w:r>
        <w:rPr>
          <w:sz w:val="28"/>
        </w:rPr>
        <w:t xml:space="preserve"> ca </w:t>
      </w:r>
      <w:proofErr w:type="spellStart"/>
      <w:r>
        <w:rPr>
          <w:sz w:val="28"/>
        </w:rPr>
        <w:t>depunem</w:t>
      </w:r>
      <w:proofErr w:type="spellEnd"/>
      <w:r>
        <w:rPr>
          <w:sz w:val="28"/>
        </w:rPr>
        <w:t xml:space="preserve"> in format </w:t>
      </w:r>
      <w:proofErr w:type="spellStart"/>
      <w:r>
        <w:rPr>
          <w:sz w:val="28"/>
        </w:rPr>
        <w:t>fizic</w:t>
      </w:r>
      <w:proofErr w:type="spellEnd"/>
      <w:r w:rsidR="00CB21EC">
        <w:rPr>
          <w:sz w:val="28"/>
        </w:rPr>
        <w:t>:</w:t>
      </w:r>
      <w:r>
        <w:rPr>
          <w:sz w:val="28"/>
        </w:rPr>
        <w:t xml:space="preserve"> </w:t>
      </w:r>
    </w:p>
    <w:p w:rsidR="000E7F3B" w:rsidRDefault="00CB21EC" w:rsidP="00CB21EC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proofErr w:type="spellStart"/>
      <w:r w:rsidRPr="00CB21EC">
        <w:rPr>
          <w:sz w:val="28"/>
        </w:rPr>
        <w:t>Lista</w:t>
      </w:r>
      <w:proofErr w:type="spellEnd"/>
      <w:r w:rsidRPr="00CB21EC">
        <w:rPr>
          <w:sz w:val="28"/>
        </w:rPr>
        <w:t xml:space="preserve"> de </w:t>
      </w:r>
      <w:proofErr w:type="spellStart"/>
      <w:r w:rsidRPr="00CB21EC">
        <w:rPr>
          <w:sz w:val="28"/>
        </w:rPr>
        <w:t>verificare</w:t>
      </w:r>
      <w:proofErr w:type="spellEnd"/>
      <w:r w:rsidRPr="00CB21EC">
        <w:rPr>
          <w:sz w:val="28"/>
        </w:rPr>
        <w:t xml:space="preserve"> </w:t>
      </w:r>
      <w:proofErr w:type="spellStart"/>
      <w:r w:rsidRPr="00CB21EC">
        <w:rPr>
          <w:sz w:val="28"/>
        </w:rPr>
        <w:t>semnata</w:t>
      </w:r>
      <w:proofErr w:type="spellEnd"/>
      <w:r w:rsidRPr="00CB21EC">
        <w:rPr>
          <w:sz w:val="28"/>
        </w:rPr>
        <w:t xml:space="preserve"> </w:t>
      </w:r>
      <w:proofErr w:type="spellStart"/>
      <w:r w:rsidRPr="00CB21EC">
        <w:rPr>
          <w:sz w:val="28"/>
        </w:rPr>
        <w:t>aferenta</w:t>
      </w:r>
      <w:proofErr w:type="spellEnd"/>
      <w:r w:rsidRPr="00CB21EC">
        <w:rPr>
          <w:sz w:val="28"/>
        </w:rPr>
        <w:t xml:space="preserve"> </w:t>
      </w:r>
      <w:proofErr w:type="spellStart"/>
      <w:r w:rsidRPr="00CB21EC">
        <w:rPr>
          <w:sz w:val="28"/>
        </w:rPr>
        <w:t>Raportului</w:t>
      </w:r>
      <w:proofErr w:type="spellEnd"/>
      <w:r w:rsidRPr="00CB21EC">
        <w:rPr>
          <w:sz w:val="28"/>
        </w:rPr>
        <w:t xml:space="preserve"> de </w:t>
      </w:r>
      <w:proofErr w:type="spellStart"/>
      <w:r w:rsidRPr="00CB21EC">
        <w:rPr>
          <w:sz w:val="28"/>
        </w:rPr>
        <w:t>Progres</w:t>
      </w:r>
      <w:proofErr w:type="spellEnd"/>
      <w:r w:rsidRPr="00CB21EC">
        <w:rPr>
          <w:sz w:val="28"/>
        </w:rPr>
        <w:t xml:space="preserve"> </w:t>
      </w:r>
      <w:proofErr w:type="spellStart"/>
      <w:r w:rsidRPr="00CB21EC">
        <w:rPr>
          <w:sz w:val="28"/>
        </w:rPr>
        <w:t>nr</w:t>
      </w:r>
      <w:proofErr w:type="spellEnd"/>
      <w:r w:rsidRPr="00CB21EC">
        <w:rPr>
          <w:sz w:val="28"/>
        </w:rPr>
        <w:t>. 8/03.07.2017</w:t>
      </w:r>
    </w:p>
    <w:p w:rsidR="00CB21EC" w:rsidRPr="00CB21EC" w:rsidRDefault="00CB21EC" w:rsidP="00CB21EC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proofErr w:type="spellStart"/>
      <w:r>
        <w:rPr>
          <w:sz w:val="28"/>
        </w:rPr>
        <w:t>Declaratia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privind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nedeductibilitatea</w:t>
      </w:r>
      <w:proofErr w:type="spellEnd"/>
      <w:r>
        <w:rPr>
          <w:sz w:val="28"/>
        </w:rPr>
        <w:t xml:space="preserve"> TVA </w:t>
      </w:r>
    </w:p>
    <w:p w:rsidR="00D90BF7" w:rsidRDefault="00D90BF7" w:rsidP="00D90BF7">
      <w:pPr>
        <w:spacing w:line="360" w:lineRule="auto"/>
        <w:ind w:firstLine="708"/>
        <w:rPr>
          <w:sz w:val="28"/>
        </w:rPr>
      </w:pPr>
    </w:p>
    <w:p w:rsidR="00822D4C" w:rsidRDefault="00822D4C" w:rsidP="00D90BF7">
      <w:pPr>
        <w:spacing w:line="360" w:lineRule="auto"/>
        <w:ind w:firstLine="708"/>
        <w:rPr>
          <w:sz w:val="28"/>
        </w:rPr>
      </w:pPr>
    </w:p>
    <w:p w:rsidR="00822D4C" w:rsidRDefault="00822D4C" w:rsidP="00D90BF7">
      <w:pPr>
        <w:spacing w:line="360" w:lineRule="auto"/>
        <w:ind w:firstLine="708"/>
        <w:rPr>
          <w:sz w:val="28"/>
        </w:rPr>
      </w:pPr>
    </w:p>
    <w:p w:rsidR="00D90BF7" w:rsidRDefault="00D90BF7" w:rsidP="00D90BF7">
      <w:pPr>
        <w:spacing w:line="360" w:lineRule="auto"/>
        <w:rPr>
          <w:sz w:val="28"/>
        </w:rPr>
      </w:pPr>
      <w:r>
        <w:rPr>
          <w:sz w:val="28"/>
        </w:rPr>
        <w:t xml:space="preserve">Director </w:t>
      </w:r>
      <w:proofErr w:type="spellStart"/>
      <w:proofErr w:type="gramStart"/>
      <w:r>
        <w:rPr>
          <w:sz w:val="28"/>
        </w:rPr>
        <w:t>proiect</w:t>
      </w:r>
      <w:proofErr w:type="spellEnd"/>
      <w:proofErr w:type="gramEnd"/>
    </w:p>
    <w:p w:rsidR="003844E0" w:rsidRDefault="003844E0" w:rsidP="003844E0">
      <w:pPr>
        <w:spacing w:line="360" w:lineRule="auto"/>
        <w:rPr>
          <w:sz w:val="28"/>
        </w:rPr>
      </w:pPr>
      <w:r>
        <w:rPr>
          <w:sz w:val="28"/>
        </w:rPr>
        <w:t>Andrei Ionut DAMIAN</w:t>
      </w:r>
    </w:p>
    <w:p w:rsidR="00822D4C" w:rsidRPr="003844E0" w:rsidRDefault="00CB21EC" w:rsidP="003844E0">
      <w:pPr>
        <w:spacing w:line="360" w:lineRule="auto"/>
        <w:rPr>
          <w:sz w:val="28"/>
        </w:rPr>
      </w:pPr>
      <w:bookmarkStart w:id="0" w:name="_GoBack"/>
      <w:bookmarkEnd w:id="0"/>
      <w:r>
        <w:rPr>
          <w:sz w:val="28"/>
        </w:rPr>
        <w:t>12.07</w:t>
      </w:r>
      <w:r w:rsidR="00822D4C">
        <w:rPr>
          <w:sz w:val="28"/>
        </w:rPr>
        <w:t>.2017</w:t>
      </w:r>
    </w:p>
    <w:sectPr w:rsidR="00822D4C" w:rsidRPr="003844E0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19B" w:rsidRDefault="00D5019B" w:rsidP="00C743BD">
      <w:r>
        <w:separator/>
      </w:r>
    </w:p>
  </w:endnote>
  <w:endnote w:type="continuationSeparator" w:id="0">
    <w:p w:rsidR="00D5019B" w:rsidRDefault="00D5019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EE8" w:rsidRDefault="00B04EE8">
    <w:pPr>
      <w:pStyle w:val="Footer"/>
      <w:rPr>
        <w:rFonts w:ascii="Trebuchet MS" w:hAnsi="Trebuchet MS"/>
        <w:noProof/>
        <w:sz w:val="18"/>
        <w:szCs w:val="24"/>
      </w:rPr>
    </w:pPr>
    <w:r>
      <w:rPr>
        <w:rFonts w:ascii="Trebuchet MS" w:hAnsi="Trebuchet MS"/>
        <w:noProof/>
        <w:sz w:val="18"/>
        <w:szCs w:val="24"/>
      </w:rPr>
      <w:t xml:space="preserve">                                                            </w:t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02348C7A" wp14:editId="34FDC96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4EE8" w:rsidRDefault="00B04EE8">
    <w:pPr>
      <w:pStyle w:val="Footer"/>
      <w:rPr>
        <w:rFonts w:ascii="Trebuchet MS" w:hAnsi="Trebuchet MS"/>
        <w:noProof/>
        <w:sz w:val="18"/>
        <w:szCs w:val="24"/>
      </w:rPr>
    </w:pPr>
  </w:p>
  <w:p w:rsidR="00B04EE8" w:rsidRDefault="00B04EE8">
    <w:pPr>
      <w:pStyle w:val="Footer"/>
    </w:pPr>
    <w:r>
      <w:rPr>
        <w:rFonts w:ascii="Trebuchet MS" w:hAnsi="Trebuchet MS"/>
        <w:sz w:val="18"/>
        <w:szCs w:val="24"/>
      </w:rPr>
      <w:tab/>
    </w:r>
    <w:r>
      <w:rPr>
        <w:rFonts w:ascii="Trebuchet MS" w:hAnsi="Trebuchet MS"/>
        <w:sz w:val="18"/>
        <w:szCs w:val="24"/>
      </w:rPr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19B" w:rsidRDefault="00D5019B" w:rsidP="00C743BD">
      <w:r>
        <w:separator/>
      </w:r>
    </w:p>
  </w:footnote>
  <w:footnote w:type="continuationSeparator" w:id="0">
    <w:p w:rsidR="00D5019B" w:rsidRDefault="00D5019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A0255D"/>
    <w:multiLevelType w:val="hybridMultilevel"/>
    <w:tmpl w:val="3E362A3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E0"/>
    <w:rsid w:val="000E7F3B"/>
    <w:rsid w:val="00155630"/>
    <w:rsid w:val="00180004"/>
    <w:rsid w:val="00243CD2"/>
    <w:rsid w:val="002D5F14"/>
    <w:rsid w:val="00307C75"/>
    <w:rsid w:val="00316445"/>
    <w:rsid w:val="003213B9"/>
    <w:rsid w:val="00347EA0"/>
    <w:rsid w:val="003844E0"/>
    <w:rsid w:val="00456047"/>
    <w:rsid w:val="004A7AD5"/>
    <w:rsid w:val="005008DD"/>
    <w:rsid w:val="005553B0"/>
    <w:rsid w:val="00574528"/>
    <w:rsid w:val="005A7C95"/>
    <w:rsid w:val="005D615D"/>
    <w:rsid w:val="00604A07"/>
    <w:rsid w:val="0069445C"/>
    <w:rsid w:val="00707BF5"/>
    <w:rsid w:val="00717069"/>
    <w:rsid w:val="00795016"/>
    <w:rsid w:val="00810CEF"/>
    <w:rsid w:val="00822D4C"/>
    <w:rsid w:val="00897B07"/>
    <w:rsid w:val="008D793D"/>
    <w:rsid w:val="00995653"/>
    <w:rsid w:val="00A12A70"/>
    <w:rsid w:val="00A3393E"/>
    <w:rsid w:val="00A8104C"/>
    <w:rsid w:val="00A92F3F"/>
    <w:rsid w:val="00AF392C"/>
    <w:rsid w:val="00B04EE8"/>
    <w:rsid w:val="00B927FE"/>
    <w:rsid w:val="00BC0226"/>
    <w:rsid w:val="00BE17FB"/>
    <w:rsid w:val="00C74121"/>
    <w:rsid w:val="00C743BD"/>
    <w:rsid w:val="00C87F98"/>
    <w:rsid w:val="00CB21EC"/>
    <w:rsid w:val="00D147C9"/>
    <w:rsid w:val="00D25EB9"/>
    <w:rsid w:val="00D5019B"/>
    <w:rsid w:val="00D90BF7"/>
    <w:rsid w:val="00DE3AAF"/>
    <w:rsid w:val="00F1074A"/>
    <w:rsid w:val="00F1247E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4</cp:revision>
  <cp:lastPrinted>2017-05-08T09:09:00Z</cp:lastPrinted>
  <dcterms:created xsi:type="dcterms:W3CDTF">2017-07-12T07:23:00Z</dcterms:created>
  <dcterms:modified xsi:type="dcterms:W3CDTF">2017-07-12T07:30:00Z</dcterms:modified>
</cp:coreProperties>
</file>