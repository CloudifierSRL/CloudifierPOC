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19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0"/>
        <w:gridCol w:w="5129"/>
      </w:tblGrid>
      <w:tr w:rsidR="001B39E8" w:rsidRPr="00440588" w:rsidTr="00306FD4">
        <w:trPr>
          <w:trHeight w:val="1410"/>
        </w:trPr>
        <w:tc>
          <w:tcPr>
            <w:tcW w:w="5090" w:type="dxa"/>
          </w:tcPr>
          <w:p w:rsidR="001B39E8" w:rsidRPr="000D45E7" w:rsidRDefault="001B39E8" w:rsidP="00306FD4">
            <w:pPr>
              <w:tabs>
                <w:tab w:val="left" w:pos="72"/>
              </w:tabs>
              <w:spacing w:line="360" w:lineRule="auto"/>
              <w:ind w:right="-603" w:firstLine="162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D4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CLOUDIFIER S.R.L.</w:t>
            </w:r>
          </w:p>
          <w:p w:rsidR="0020326A" w:rsidRPr="000D45E7" w:rsidRDefault="0020326A" w:rsidP="00306FD4">
            <w:pPr>
              <w:tabs>
                <w:tab w:val="left" w:pos="72"/>
              </w:tabs>
              <w:spacing w:line="360" w:lineRule="auto"/>
              <w:ind w:right="-603" w:firstLine="162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D4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Nr</w:t>
            </w:r>
            <w:r w:rsidR="008A7C88" w:rsidRPr="000D4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.</w:t>
            </w:r>
            <w:r w:rsidRPr="000D4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="00440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293/28.06</w:t>
            </w:r>
            <w:r w:rsidR="008A7C88" w:rsidRPr="000D4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.2017</w:t>
            </w:r>
          </w:p>
          <w:p w:rsidR="001B39E8" w:rsidRPr="000D45E7" w:rsidRDefault="001B39E8" w:rsidP="00306FD4">
            <w:pPr>
              <w:tabs>
                <w:tab w:val="left" w:pos="-270"/>
              </w:tabs>
              <w:spacing w:line="360" w:lineRule="auto"/>
              <w:ind w:left="-270" w:right="-60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5129" w:type="dxa"/>
          </w:tcPr>
          <w:p w:rsidR="001B39E8" w:rsidRPr="000D45E7" w:rsidRDefault="001B39E8" w:rsidP="00306FD4">
            <w:pPr>
              <w:tabs>
                <w:tab w:val="left" w:pos="-270"/>
              </w:tabs>
              <w:spacing w:line="360" w:lineRule="auto"/>
              <w:ind w:left="-270" w:right="-60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0D4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Anexa</w:t>
            </w:r>
            <w:proofErr w:type="spellEnd"/>
            <w:r w:rsidRPr="000D4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1 la C.I.M nr. </w:t>
            </w:r>
            <w:r w:rsidR="007265DA">
              <w:rPr>
                <w:rFonts w:ascii="Arial Narrow" w:hAnsi="Arial Narrow"/>
                <w:b/>
                <w:sz w:val="24"/>
                <w:szCs w:val="24"/>
                <w:lang w:val="fr-FR"/>
              </w:rPr>
              <w:t>8/28</w:t>
            </w:r>
            <w:bookmarkStart w:id="0" w:name="_GoBack"/>
            <w:bookmarkEnd w:id="0"/>
            <w:r w:rsidR="000D45E7">
              <w:rPr>
                <w:rFonts w:ascii="Arial Narrow" w:hAnsi="Arial Narrow"/>
                <w:b/>
                <w:sz w:val="24"/>
                <w:szCs w:val="24"/>
                <w:lang w:val="fr-FR"/>
              </w:rPr>
              <w:t>.06</w:t>
            </w:r>
            <w:r w:rsidR="003F7641" w:rsidRPr="002E12C9">
              <w:rPr>
                <w:rFonts w:ascii="Arial Narrow" w:hAnsi="Arial Narrow"/>
                <w:b/>
                <w:sz w:val="24"/>
                <w:szCs w:val="24"/>
                <w:lang w:val="fr-FR"/>
              </w:rPr>
              <w:t>.2017</w:t>
            </w:r>
          </w:p>
          <w:p w:rsidR="001B39E8" w:rsidRPr="00440588" w:rsidRDefault="001B39E8" w:rsidP="00306FD4">
            <w:pPr>
              <w:tabs>
                <w:tab w:val="left" w:pos="-270"/>
              </w:tabs>
              <w:spacing w:line="360" w:lineRule="auto"/>
              <w:ind w:left="-270" w:right="-60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440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Aprobat</w:t>
            </w:r>
            <w:proofErr w:type="spellEnd"/>
            <w:r w:rsidRPr="00440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,</w:t>
            </w:r>
          </w:p>
          <w:p w:rsidR="001B39E8" w:rsidRPr="00440588" w:rsidRDefault="001B39E8" w:rsidP="00306FD4">
            <w:pPr>
              <w:tabs>
                <w:tab w:val="left" w:pos="-270"/>
              </w:tabs>
              <w:spacing w:line="360" w:lineRule="auto"/>
              <w:ind w:left="-270" w:right="-60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440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ADMINISTRATOR,</w:t>
            </w:r>
          </w:p>
          <w:p w:rsidR="001B39E8" w:rsidRPr="00440588" w:rsidRDefault="001B39E8" w:rsidP="00306FD4">
            <w:pPr>
              <w:tabs>
                <w:tab w:val="left" w:pos="-270"/>
              </w:tabs>
              <w:spacing w:line="360" w:lineRule="auto"/>
              <w:ind w:left="-270" w:right="-60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</w:tr>
    </w:tbl>
    <w:p w:rsidR="001B39E8" w:rsidRPr="00440588" w:rsidRDefault="001B39E8" w:rsidP="001B39E8">
      <w:pPr>
        <w:tabs>
          <w:tab w:val="left" w:pos="-270"/>
        </w:tabs>
        <w:spacing w:line="360" w:lineRule="auto"/>
        <w:ind w:right="-603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1B39E8" w:rsidRPr="00440588" w:rsidRDefault="001B39E8" w:rsidP="001B39E8">
      <w:pPr>
        <w:tabs>
          <w:tab w:val="left" w:pos="-270"/>
        </w:tabs>
        <w:spacing w:line="360" w:lineRule="auto"/>
        <w:ind w:left="-270" w:right="-603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440588">
        <w:rPr>
          <w:rFonts w:ascii="Times New Roman" w:hAnsi="Times New Roman" w:cs="Times New Roman"/>
          <w:b/>
          <w:bCs/>
          <w:sz w:val="24"/>
          <w:szCs w:val="24"/>
          <w:lang w:val="fr-FR"/>
        </w:rPr>
        <w:t>FISA POSTULUI</w:t>
      </w:r>
    </w:p>
    <w:p w:rsidR="001B39E8" w:rsidRPr="00FD27DD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40588">
        <w:rPr>
          <w:rFonts w:ascii="Times New Roman" w:hAnsi="Times New Roman" w:cs="Times New Roman"/>
          <w:b/>
          <w:bCs/>
          <w:sz w:val="24"/>
          <w:szCs w:val="24"/>
          <w:lang w:val="fr-FR"/>
        </w:rPr>
        <w:t>Denumirea</w:t>
      </w:r>
      <w:proofErr w:type="spellEnd"/>
      <w:r w:rsidRPr="00440588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440588">
        <w:rPr>
          <w:rFonts w:ascii="Times New Roman" w:hAnsi="Times New Roman" w:cs="Times New Roman"/>
          <w:b/>
          <w:bCs/>
          <w:sz w:val="24"/>
          <w:szCs w:val="24"/>
          <w:lang w:val="fr-FR"/>
        </w:rPr>
        <w:t>compartimentului</w:t>
      </w:r>
      <w:proofErr w:type="spellEnd"/>
      <w:r w:rsidRPr="00440588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r w:rsidRPr="00440588">
        <w:rPr>
          <w:rFonts w:ascii="Times New Roman" w:hAnsi="Times New Roman" w:cs="Times New Roman"/>
          <w:sz w:val="24"/>
          <w:szCs w:val="24"/>
          <w:lang w:val="fr-FR"/>
        </w:rPr>
        <w:t xml:space="preserve"> DEPARTAMENTUL </w:t>
      </w:r>
      <w:r w:rsidRPr="00FD27DD">
        <w:rPr>
          <w:rFonts w:ascii="Times New Roman" w:hAnsi="Times New Roman" w:cs="Times New Roman"/>
          <w:sz w:val="24"/>
          <w:szCs w:val="24"/>
        </w:rPr>
        <w:t>CERCETARE-DEZVOLTARE</w:t>
      </w:r>
    </w:p>
    <w:p w:rsidR="001B39E8" w:rsidRPr="00FD27DD" w:rsidRDefault="001B39E8" w:rsidP="001B39E8">
      <w:pPr>
        <w:pStyle w:val="ListParagraph"/>
        <w:tabs>
          <w:tab w:val="left" w:pos="-270"/>
        </w:tabs>
        <w:spacing w:line="360" w:lineRule="auto"/>
        <w:ind w:left="-270" w:right="-603"/>
        <w:rPr>
          <w:rFonts w:ascii="Times New Roman" w:hAnsi="Times New Roman" w:cs="Times New Roman"/>
          <w:sz w:val="24"/>
          <w:szCs w:val="24"/>
        </w:rPr>
      </w:pPr>
    </w:p>
    <w:p w:rsidR="001B39E8" w:rsidRPr="00FD27DD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Denumirea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postului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CERCETATOR </w:t>
      </w:r>
      <w:r w:rsidR="001C3D67">
        <w:rPr>
          <w:rFonts w:ascii="Times New Roman" w:hAnsi="Times New Roman" w:cs="Times New Roman"/>
          <w:sz w:val="24"/>
          <w:szCs w:val="24"/>
        </w:rPr>
        <w:t xml:space="preserve">SENIOR </w:t>
      </w:r>
      <w:r>
        <w:rPr>
          <w:rFonts w:ascii="Times New Roman" w:hAnsi="Times New Roman" w:cs="Times New Roman"/>
          <w:sz w:val="24"/>
          <w:szCs w:val="24"/>
        </w:rPr>
        <w:t>IN INFORMATICA</w:t>
      </w:r>
    </w:p>
    <w:p w:rsidR="001B39E8" w:rsidRPr="00FD27DD" w:rsidRDefault="001B39E8" w:rsidP="001B39E8">
      <w:pPr>
        <w:pStyle w:val="ListParagraph"/>
        <w:tabs>
          <w:tab w:val="left" w:pos="-270"/>
        </w:tabs>
        <w:spacing w:line="360" w:lineRule="auto"/>
        <w:ind w:left="-270" w:right="-603"/>
        <w:rPr>
          <w:rFonts w:ascii="Times New Roman" w:hAnsi="Times New Roman" w:cs="Times New Roman"/>
          <w:b/>
          <w:bCs/>
          <w:sz w:val="24"/>
          <w:szCs w:val="24"/>
        </w:rPr>
      </w:pPr>
    </w:p>
    <w:p w:rsidR="001B39E8" w:rsidRPr="000D45E7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Numele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prenumele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salariatului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: </w:t>
      </w:r>
      <w:r w:rsidR="00BC0363">
        <w:rPr>
          <w:rFonts w:ascii="Times New Roman" w:hAnsi="Times New Roman" w:cs="Times New Roman"/>
          <w:b/>
          <w:bCs/>
          <w:sz w:val="24"/>
          <w:szCs w:val="24"/>
          <w:lang w:val="fr-FR"/>
        </w:rPr>
        <w:t>CRISTEA MIHAI</w:t>
      </w:r>
    </w:p>
    <w:p w:rsidR="001B39E8" w:rsidRPr="000D45E7" w:rsidRDefault="001B39E8" w:rsidP="001B39E8">
      <w:pPr>
        <w:pStyle w:val="ListParagraph"/>
        <w:tabs>
          <w:tab w:val="left" w:pos="-270"/>
        </w:tabs>
        <w:spacing w:line="360" w:lineRule="auto"/>
        <w:ind w:left="-270" w:right="-603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1B39E8" w:rsidRPr="00FD27DD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Relatii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ierarhice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39E8" w:rsidRPr="000D45E7" w:rsidRDefault="001B39E8" w:rsidP="001B39E8">
      <w:pPr>
        <w:pStyle w:val="ListParagraph"/>
        <w:numPr>
          <w:ilvl w:val="2"/>
          <w:numId w:val="3"/>
        </w:numPr>
        <w:tabs>
          <w:tab w:val="left" w:pos="-270"/>
        </w:tabs>
        <w:spacing w:line="360" w:lineRule="auto"/>
        <w:ind w:right="-603"/>
        <w:rPr>
          <w:rFonts w:ascii="Times New Roman" w:hAnsi="Times New Roman" w:cs="Times New Roman"/>
          <w:sz w:val="24"/>
          <w:szCs w:val="24"/>
          <w:lang w:val="fr-FR"/>
        </w:rPr>
      </w:pPr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este </w:t>
      </w: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subordonat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Director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Proiect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Administrator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-270"/>
        </w:tabs>
        <w:spacing w:line="360" w:lineRule="auto"/>
        <w:ind w:right="-603"/>
        <w:rPr>
          <w:rFonts w:ascii="Times New Roman" w:hAnsi="Times New Roman" w:cs="Times New Roman"/>
          <w:sz w:val="24"/>
          <w:szCs w:val="24"/>
        </w:rPr>
      </w:pPr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are in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subordine</w:t>
      </w:r>
      <w:proofErr w:type="spellEnd"/>
      <w:r w:rsidRPr="00FD27DD">
        <w:rPr>
          <w:rFonts w:ascii="Times New Roman" w:hAnsi="Times New Roman" w:cs="Times New Roman"/>
          <w:bCs/>
          <w:sz w:val="24"/>
          <w:szCs w:val="24"/>
        </w:rPr>
        <w:t>-</w:t>
      </w:r>
      <w:r w:rsidRPr="00FD27DD">
        <w:rPr>
          <w:rFonts w:ascii="Times New Roman" w:hAnsi="Times New Roman" w:cs="Times New Roman"/>
          <w:sz w:val="24"/>
          <w:szCs w:val="24"/>
        </w:rPr>
        <w:t xml:space="preserve"> nu are</w:t>
      </w:r>
    </w:p>
    <w:p w:rsidR="001B39E8" w:rsidRPr="00FD27DD" w:rsidRDefault="001B39E8" w:rsidP="001B39E8">
      <w:pPr>
        <w:pStyle w:val="ListParagraph"/>
        <w:tabs>
          <w:tab w:val="left" w:pos="-270"/>
        </w:tabs>
        <w:spacing w:line="360" w:lineRule="auto"/>
        <w:ind w:left="-270" w:right="-603"/>
        <w:rPr>
          <w:rFonts w:ascii="Times New Roman" w:hAnsi="Times New Roman" w:cs="Times New Roman"/>
          <w:sz w:val="24"/>
          <w:szCs w:val="24"/>
        </w:rPr>
      </w:pPr>
    </w:p>
    <w:p w:rsidR="001B39E8" w:rsidRPr="00FD27DD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Numele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sefului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ierarhic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: Andrei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Ionut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DAMIAN</w:t>
      </w:r>
    </w:p>
    <w:p w:rsidR="001B39E8" w:rsidRPr="00FD27DD" w:rsidRDefault="001B39E8" w:rsidP="001B39E8">
      <w:pPr>
        <w:pStyle w:val="ListParagraph"/>
        <w:tabs>
          <w:tab w:val="left" w:pos="-270"/>
        </w:tabs>
        <w:spacing w:line="360" w:lineRule="auto"/>
        <w:ind w:left="-270" w:right="-603"/>
        <w:rPr>
          <w:rFonts w:ascii="Times New Roman" w:hAnsi="Times New Roman" w:cs="Times New Roman"/>
          <w:sz w:val="24"/>
          <w:szCs w:val="24"/>
        </w:rPr>
      </w:pPr>
    </w:p>
    <w:p w:rsidR="001B39E8" w:rsidRPr="00FD27DD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Drept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semnatura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-270"/>
        </w:tabs>
        <w:spacing w:line="360" w:lineRule="auto"/>
        <w:ind w:left="720" w:right="-603"/>
        <w:rPr>
          <w:rFonts w:ascii="Times New Roman" w:hAnsi="Times New Roman" w:cs="Times New Roman"/>
          <w:sz w:val="24"/>
          <w:szCs w:val="24"/>
        </w:rPr>
      </w:pPr>
      <w:r w:rsidRPr="00FD27DD">
        <w:rPr>
          <w:rFonts w:ascii="Times New Roman" w:hAnsi="Times New Roman" w:cs="Times New Roman"/>
          <w:sz w:val="24"/>
          <w:szCs w:val="24"/>
        </w:rPr>
        <w:t xml:space="preserve">Intern: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Verbal</w:t>
      </w:r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-270"/>
        </w:tabs>
        <w:spacing w:line="360" w:lineRule="auto"/>
        <w:ind w:left="720" w:right="-603"/>
        <w:rPr>
          <w:rFonts w:ascii="Times New Roman" w:hAnsi="Times New Roman" w:cs="Times New Roman"/>
          <w:sz w:val="24"/>
          <w:szCs w:val="24"/>
        </w:rPr>
      </w:pPr>
      <w:r w:rsidRPr="00FD27DD">
        <w:rPr>
          <w:rFonts w:ascii="Times New Roman" w:hAnsi="Times New Roman" w:cs="Times New Roman"/>
          <w:sz w:val="24"/>
          <w:szCs w:val="24"/>
        </w:rPr>
        <w:t xml:space="preserve">Extern: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Verbal</w:t>
      </w:r>
    </w:p>
    <w:p w:rsidR="001B39E8" w:rsidRPr="00FD27DD" w:rsidRDefault="001B39E8" w:rsidP="001B39E8">
      <w:pPr>
        <w:pStyle w:val="ListParagraph"/>
        <w:tabs>
          <w:tab w:val="left" w:pos="-270"/>
        </w:tabs>
        <w:spacing w:line="360" w:lineRule="auto"/>
        <w:ind w:left="-270" w:right="-603"/>
        <w:rPr>
          <w:rFonts w:ascii="Times New Roman" w:hAnsi="Times New Roman" w:cs="Times New Roman"/>
          <w:sz w:val="24"/>
          <w:szCs w:val="24"/>
        </w:rPr>
      </w:pPr>
    </w:p>
    <w:p w:rsidR="001B39E8" w:rsidRPr="00FD27DD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</w:rPr>
      </w:pPr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Relatii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functionale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270"/>
        </w:tabs>
        <w:spacing w:line="360" w:lineRule="auto"/>
        <w:ind w:left="630" w:right="-603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Programatorul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colaboreaza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ceilalti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firmei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indeplinirii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sarcinilor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respectarii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principiilor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deontologice</w:t>
      </w:r>
      <w:proofErr w:type="spellEnd"/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270"/>
        </w:tabs>
        <w:spacing w:line="360" w:lineRule="auto"/>
        <w:ind w:left="630" w:right="-603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Programatorul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colaboreaza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colaboratori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externi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indeplinirii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sarcinilor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principiilor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deontologice</w:t>
      </w:r>
      <w:proofErr w:type="spellEnd"/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270"/>
        </w:tabs>
        <w:spacing w:line="360" w:lineRule="auto"/>
        <w:ind w:left="630" w:right="-603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Programatorul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colaboreaza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financiar-contabil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decontarea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cheltuielilor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>. </w:t>
      </w:r>
    </w:p>
    <w:p w:rsidR="001B39E8" w:rsidRPr="00FD27DD" w:rsidRDefault="001B39E8" w:rsidP="001B39E8">
      <w:pPr>
        <w:pStyle w:val="ListParagraph"/>
        <w:tabs>
          <w:tab w:val="left" w:pos="-270"/>
        </w:tabs>
        <w:spacing w:line="360" w:lineRule="auto"/>
        <w:ind w:left="-270" w:right="-603"/>
        <w:rPr>
          <w:rFonts w:ascii="Times New Roman" w:hAnsi="Times New Roman" w:cs="Times New Roman"/>
          <w:sz w:val="24"/>
          <w:szCs w:val="24"/>
        </w:rPr>
      </w:pPr>
    </w:p>
    <w:p w:rsidR="001B39E8" w:rsidRPr="00FD27DD" w:rsidRDefault="001B39E8" w:rsidP="001B39E8">
      <w:pPr>
        <w:pStyle w:val="ListParagraph"/>
        <w:numPr>
          <w:ilvl w:val="0"/>
          <w:numId w:val="3"/>
        </w:numPr>
        <w:tabs>
          <w:tab w:val="left" w:pos="-270"/>
        </w:tabs>
        <w:spacing w:line="360" w:lineRule="auto"/>
        <w:ind w:left="-270" w:right="-603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Cerintele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bCs/>
          <w:sz w:val="24"/>
          <w:szCs w:val="24"/>
        </w:rPr>
        <w:t>postului</w:t>
      </w:r>
      <w:proofErr w:type="spellEnd"/>
      <w:r w:rsidRPr="00FD27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i/>
          <w:sz w:val="24"/>
          <w:szCs w:val="24"/>
        </w:rPr>
        <w:t>Studii</w:t>
      </w:r>
      <w:proofErr w:type="spellEnd"/>
      <w:r w:rsidRPr="00FD27DD">
        <w:rPr>
          <w:rFonts w:ascii="Times New Roman" w:hAnsi="Times New Roman" w:cs="Times New Roman"/>
          <w:i/>
          <w:sz w:val="24"/>
          <w:szCs w:val="24"/>
        </w:rPr>
        <w:t>:</w:t>
      </w:r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superioare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Automatica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Cibernetica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Electronica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specializari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post-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universitare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profesionale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stiintei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calculatoarelor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comunicatiilor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securitatii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>)</w:t>
      </w: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27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Experienta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: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specialitatea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INFORMATICA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preferabil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minim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3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luni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pozitia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ASISTENT DE CERCETARE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respectiv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minim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3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ani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pozitia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CERCETATOR IN INFORMATICA;</w:t>
      </w: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270"/>
        <w:rPr>
          <w:rFonts w:ascii="Times New Roman" w:hAnsi="Times New Roman" w:cs="Times New Roman"/>
          <w:sz w:val="24"/>
          <w:szCs w:val="24"/>
          <w:lang w:val="fr-FR"/>
        </w:rPr>
      </w:pPr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Instruire: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cursuri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instruire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perfectionare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domeniul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propriu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activitate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Programare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si/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Baze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date si/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Analiza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sistemelor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si/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Securitate data;</w:t>
      </w: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27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Cunostinte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necesare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: 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Medii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programare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Cunostinte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minime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algebra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liniara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Cunostinta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minime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statistica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logica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booleana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logica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Bayesiana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Baze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date 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>- Internet HTML, JAVA Script, PHP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Retele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calculatoare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(MS)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Cunostinte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solide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operare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MS Office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Limba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engleza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nivel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mediu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scris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citit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27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Aptitudini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deprinderi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necesare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: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Gandire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tehnica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analitica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Aptitudine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generala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invatare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Aptitudine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generala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analiza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cercetare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studiu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fundamental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industrial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Aptitudini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comunicare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Planificare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organizare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operatiilor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activitatilor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Acordare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transmitere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informatii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Culegere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clasificare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interpretare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informatiilor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Acordare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consultanta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consiliere</w:t>
      </w:r>
      <w:proofErr w:type="spellEnd"/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27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Cerinte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pentru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exercitare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: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Inteligenta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nivel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superior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Atentie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concentrata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distributiva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Flexibilitate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mentala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Initiativa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Echilibru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emotional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Capacitate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lucra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oamenii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Rezistenta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mare la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stres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br/>
        <w:t xml:space="preserve">-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Usurinta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claritate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coerenta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exprimare</w:t>
      </w:r>
      <w:proofErr w:type="spellEnd"/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27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Caracteristici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personalitate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: 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perseverenta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orientare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spre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sarcina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putere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concentrare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interes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documentare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solutionarea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problemelor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spirit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practic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informarea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ajutorarea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dezvoltarea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altora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tact,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amabilitate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ambitie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incredere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sine.</w:t>
      </w:r>
    </w:p>
    <w:p w:rsidR="001B39E8" w:rsidRPr="000D45E7" w:rsidRDefault="001B39E8" w:rsidP="001B39E8">
      <w:pPr>
        <w:pStyle w:val="ListParagraph"/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1B39E8" w:rsidRPr="000D45E7" w:rsidRDefault="001B39E8" w:rsidP="001B39E8">
      <w:pPr>
        <w:pStyle w:val="ListParagraph"/>
        <w:numPr>
          <w:ilvl w:val="0"/>
          <w:numId w:val="3"/>
        </w:numPr>
        <w:tabs>
          <w:tab w:val="left" w:pos="810"/>
        </w:tabs>
        <w:spacing w:line="360" w:lineRule="auto"/>
        <w:ind w:left="810" w:right="-603" w:hanging="45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Atributiile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responsabilitatile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ocupantului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postului</w:t>
      </w:r>
      <w:proofErr w:type="spellEnd"/>
      <w:r w:rsidRPr="000D45E7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</w:p>
    <w:p w:rsidR="001B39E8" w:rsidRPr="000D45E7" w:rsidRDefault="001B39E8" w:rsidP="001B39E8">
      <w:pPr>
        <w:pStyle w:val="ListParagraph"/>
        <w:tabs>
          <w:tab w:val="left" w:pos="810"/>
        </w:tabs>
        <w:spacing w:line="360" w:lineRule="auto"/>
        <w:ind w:left="810" w:right="-603" w:hanging="450"/>
        <w:rPr>
          <w:rFonts w:ascii="Times New Roman" w:hAnsi="Times New Roman" w:cs="Times New Roman"/>
          <w:i/>
          <w:sz w:val="24"/>
          <w:szCs w:val="24"/>
          <w:lang w:val="fr-FR"/>
        </w:rPr>
      </w:pP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45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Scopul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postului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:</w:t>
      </w:r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titularul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postului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are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rolul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a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sustine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activitatea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cercetare-dezvoltare-implementare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prin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implementarea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la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nivel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model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experimental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a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cerintelor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formulate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catre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superiorul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cale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ierarhica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si in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conformitate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cu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cerintele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proiectului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CLOUDIFIER, COD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MySMIS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104349</w:t>
      </w:r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 w:hanging="45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FD27DD">
        <w:rPr>
          <w:rFonts w:ascii="Times New Roman" w:hAnsi="Times New Roman" w:cs="Times New Roman"/>
          <w:b/>
          <w:i/>
          <w:sz w:val="24"/>
          <w:szCs w:val="24"/>
          <w:u w:val="single"/>
        </w:rPr>
        <w:t>Activitati</w:t>
      </w:r>
      <w:proofErr w:type="spellEnd"/>
      <w:r w:rsidRPr="00FD27D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i/>
          <w:sz w:val="24"/>
          <w:szCs w:val="24"/>
          <w:u w:val="single"/>
        </w:rPr>
        <w:t>principale</w:t>
      </w:r>
      <w:proofErr w:type="spellEnd"/>
      <w:r w:rsidRPr="00FD27D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FD27DD">
        <w:rPr>
          <w:rFonts w:ascii="Times New Roman" w:hAnsi="Times New Roman" w:cs="Times New Roman"/>
          <w:b/>
          <w:i/>
          <w:sz w:val="24"/>
          <w:szCs w:val="24"/>
          <w:u w:val="single"/>
        </w:rPr>
        <w:t>generale</w:t>
      </w:r>
      <w:proofErr w:type="spellEnd"/>
      <w:r w:rsidRPr="00FD27D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:</w:t>
      </w:r>
    </w:p>
    <w:p w:rsidR="001B39E8" w:rsidRDefault="001B39E8" w:rsidP="001B39E8">
      <w:pPr>
        <w:pStyle w:val="ListParagraph"/>
        <w:numPr>
          <w:ilvl w:val="1"/>
          <w:numId w:val="4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Imbunatatirea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continua a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cunostintelor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domeniile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39E8" w:rsidRDefault="001B39E8" w:rsidP="001B39E8">
      <w:pPr>
        <w:pStyle w:val="ListParagraph"/>
        <w:numPr>
          <w:ilvl w:val="2"/>
          <w:numId w:val="4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matematica</w:t>
      </w:r>
      <w:proofErr w:type="spellEnd"/>
    </w:p>
    <w:p w:rsidR="001B39E8" w:rsidRDefault="001B39E8" w:rsidP="001B39E8">
      <w:pPr>
        <w:pStyle w:val="ListParagraph"/>
        <w:numPr>
          <w:ilvl w:val="2"/>
          <w:numId w:val="4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statistica</w:t>
      </w:r>
      <w:proofErr w:type="spellEnd"/>
    </w:p>
    <w:p w:rsidR="001B39E8" w:rsidRDefault="001B39E8" w:rsidP="001B39E8">
      <w:pPr>
        <w:pStyle w:val="ListParagraph"/>
        <w:numPr>
          <w:ilvl w:val="2"/>
          <w:numId w:val="4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inteligenta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artificiala</w:t>
      </w:r>
      <w:proofErr w:type="spellEnd"/>
    </w:p>
    <w:p w:rsidR="001B39E8" w:rsidRPr="000D45E7" w:rsidRDefault="001B39E8" w:rsidP="001B39E8">
      <w:pPr>
        <w:pStyle w:val="ListParagraph"/>
        <w:numPr>
          <w:ilvl w:val="1"/>
          <w:numId w:val="4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Elaboreaza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intretine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aplicatii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software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baze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date</w:t>
      </w: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Proiecteaza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scheme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logice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diagrame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structurarea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cerintelor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proiectului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secvente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logice</w:t>
      </w:r>
      <w:proofErr w:type="spellEnd"/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Elaboreaza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module de cod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medii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integrate</w:t>
      </w:r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Configureaza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testeaza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programele</w:t>
      </w:r>
      <w:proofErr w:type="spellEnd"/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Proiecteaza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modifica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structura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bazelor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date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codarea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descrierii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datelor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folosind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sisteme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gestiune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bazelor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date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relationale</w:t>
      </w:r>
      <w:proofErr w:type="spellEnd"/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Coopereaza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partenerii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colaboratorii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externi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analizei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proiectarii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dezvoltarii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parteneriat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acestia</w:t>
      </w:r>
      <w:proofErr w:type="spellEnd"/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lastRenderedPageBreak/>
        <w:t>Coopereaza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colaboreaza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beneficiarii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directi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indirecti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proiectelor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din care face parte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realizarii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analizei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proiectarii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implementarii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testarii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punerii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productie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informatice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proiectelor</w:t>
      </w:r>
      <w:proofErr w:type="spellEnd"/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Intretine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dictionarele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date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introducand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modificand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definitii</w:t>
      </w:r>
      <w:proofErr w:type="spellEnd"/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asistenta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proiectelor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dezvoltate</w:t>
      </w:r>
      <w:proofErr w:type="spellEnd"/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Pregateste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documentatia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asistenta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demonstratii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practice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prezentari</w:t>
      </w:r>
      <w:proofErr w:type="spellEnd"/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Dezvolta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baza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cunostinte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specialitate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compartimentului</w:t>
      </w:r>
      <w:proofErr w:type="spellEnd"/>
    </w:p>
    <w:p w:rsidR="001B39E8" w:rsidRPr="000D45E7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Se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documenteaza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permanent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teme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specialitate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studiaza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carti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reviste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domeniu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documentatia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format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electronic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, participa in liste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discutii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temele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interes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Colecteaza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structureaza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analizeaza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> </w:t>
      </w:r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Intocmeste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> </w:t>
      </w:r>
    </w:p>
    <w:p w:rsidR="001B39E8" w:rsidRPr="000D45E7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Asigura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accesul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celorlalti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membri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echipei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informatiile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colectate</w:t>
      </w:r>
      <w:proofErr w:type="spellEnd"/>
    </w:p>
    <w:p w:rsidR="001B39E8" w:rsidRPr="00FD27DD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buna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echipamentelor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dotare</w:t>
      </w:r>
      <w:proofErr w:type="spellEnd"/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mentenanta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echipamentelor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instructiunilor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raportarea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departamentul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Service a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eventualelor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defectiuni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intervenite</w:t>
      </w:r>
      <w:proofErr w:type="spellEnd"/>
    </w:p>
    <w:p w:rsidR="001B39E8" w:rsidRPr="00FD27DD" w:rsidRDefault="001B39E8" w:rsidP="001B39E8">
      <w:pPr>
        <w:pStyle w:val="ListParagraph"/>
        <w:numPr>
          <w:ilvl w:val="2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buna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programelor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instalate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procedurilor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protectia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impotriva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virusilor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informatici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mentinerea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configuratiei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software</w:t>
      </w: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Responsabilitatile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postului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activitati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principale </w:t>
      </w: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specifice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altele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decat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la </w:t>
      </w:r>
      <w:proofErr w:type="spellStart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punctul</w:t>
      </w:r>
      <w:proofErr w:type="spellEnd"/>
      <w:r w:rsidRPr="000D45E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 10.b:</w:t>
      </w:r>
    </w:p>
    <w:p w:rsidR="001B39E8" w:rsidRPr="000D45E7" w:rsidRDefault="001B39E8" w:rsidP="001B39E8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810" w:right="-603" w:hanging="45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cercetare-proiectare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modele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arhitecturare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analiza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stadiului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curent al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tehnologiei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; </w:t>
      </w:r>
    </w:p>
    <w:p w:rsidR="001B39E8" w:rsidRPr="000D45E7" w:rsidRDefault="001B39E8" w:rsidP="001B39E8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810" w:right="-603" w:hanging="45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testarea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adaptarea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modele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experimentale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impreuna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cu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echipa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cercetare-dezvoltare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(interna si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externa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)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conform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cerintelor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Directorului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Proiect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; </w:t>
      </w:r>
    </w:p>
    <w:p w:rsidR="001B39E8" w:rsidRPr="000D45E7" w:rsidRDefault="001B39E8" w:rsidP="001B39E8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810" w:right="-603" w:hanging="45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punerea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productie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gram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proofErr w:type="gram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modelelor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experimentale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rezultate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cadrul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etapei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cercetare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aplicativa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conform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cerintelor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Directorului</w:t>
      </w:r>
      <w:proofErr w:type="spellEnd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b/>
          <w:sz w:val="24"/>
          <w:szCs w:val="24"/>
          <w:lang w:val="fr-FR"/>
        </w:rPr>
        <w:t>Proiect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;  </w:t>
      </w:r>
    </w:p>
    <w:p w:rsidR="001B39E8" w:rsidRPr="000D45E7" w:rsidRDefault="001B39E8" w:rsidP="001B39E8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810" w:right="-603" w:hanging="45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Raspunde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respectarea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temenelor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executie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cerintelor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proiectare</w:t>
      </w:r>
      <w:proofErr w:type="spellEnd"/>
    </w:p>
    <w:p w:rsidR="001B39E8" w:rsidRPr="000D45E7" w:rsidRDefault="001B39E8" w:rsidP="001B39E8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810" w:right="-603" w:hanging="45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Raspunde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respectarea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standardelor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calitate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impuse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specificatiile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proiectelor</w:t>
      </w:r>
      <w:proofErr w:type="spellEnd"/>
    </w:p>
    <w:p w:rsidR="001B39E8" w:rsidRPr="000D45E7" w:rsidRDefault="001B39E8" w:rsidP="001B39E8">
      <w:pPr>
        <w:pStyle w:val="ListParagraph"/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1B39E8" w:rsidRPr="000D45E7" w:rsidRDefault="001B39E8" w:rsidP="001B39E8">
      <w:pPr>
        <w:pStyle w:val="ListParagraph"/>
        <w:numPr>
          <w:ilvl w:val="1"/>
          <w:numId w:val="3"/>
        </w:numPr>
        <w:tabs>
          <w:tab w:val="left" w:pos="810"/>
        </w:tabs>
        <w:spacing w:line="360" w:lineRule="auto"/>
        <w:ind w:left="810" w:right="-60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Legat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de disciplina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muncii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, </w:t>
      </w:r>
      <w:proofErr w:type="spellStart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>raspunde</w:t>
      </w:r>
      <w:proofErr w:type="spellEnd"/>
      <w:r w:rsidRPr="000D45E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de:</w:t>
      </w:r>
    </w:p>
    <w:p w:rsidR="001B39E8" w:rsidRPr="000D45E7" w:rsidRDefault="001B39E8" w:rsidP="001B39E8">
      <w:pPr>
        <w:pStyle w:val="ListParagraph"/>
        <w:numPr>
          <w:ilvl w:val="0"/>
          <w:numId w:val="6"/>
        </w:numPr>
        <w:tabs>
          <w:tab w:val="left" w:pos="1170"/>
        </w:tabs>
        <w:spacing w:line="360" w:lineRule="auto"/>
        <w:ind w:left="1800" w:right="-603" w:hanging="5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Imbunatatirea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permanenta 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pregatirii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sale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profesionale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specialitate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 </w:t>
      </w:r>
    </w:p>
    <w:p w:rsidR="001B39E8" w:rsidRPr="00FD27DD" w:rsidRDefault="001B39E8" w:rsidP="001B39E8">
      <w:pPr>
        <w:pStyle w:val="ListParagraph"/>
        <w:numPr>
          <w:ilvl w:val="0"/>
          <w:numId w:val="6"/>
        </w:numPr>
        <w:tabs>
          <w:tab w:val="left" w:pos="1170"/>
        </w:tabs>
        <w:spacing w:line="360" w:lineRule="auto"/>
        <w:ind w:left="1800" w:right="-603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Pastrarea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confidentialitatii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legate de firma</w:t>
      </w:r>
    </w:p>
    <w:p w:rsidR="001B39E8" w:rsidRPr="00FD27DD" w:rsidRDefault="001B39E8" w:rsidP="001B39E8">
      <w:pPr>
        <w:pStyle w:val="ListParagraph"/>
        <w:numPr>
          <w:ilvl w:val="0"/>
          <w:numId w:val="6"/>
        </w:numPr>
        <w:tabs>
          <w:tab w:val="left" w:pos="1170"/>
        </w:tabs>
        <w:spacing w:line="360" w:lineRule="auto"/>
        <w:ind w:left="1800" w:right="-603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DD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exclusiv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interesul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firmei</w:t>
      </w:r>
      <w:proofErr w:type="spellEnd"/>
    </w:p>
    <w:p w:rsidR="001B39E8" w:rsidRPr="000D45E7" w:rsidRDefault="001B39E8" w:rsidP="001B39E8">
      <w:pPr>
        <w:pStyle w:val="ListParagraph"/>
        <w:numPr>
          <w:ilvl w:val="0"/>
          <w:numId w:val="6"/>
        </w:numPr>
        <w:tabs>
          <w:tab w:val="left" w:pos="1170"/>
        </w:tabs>
        <w:spacing w:line="360" w:lineRule="auto"/>
        <w:ind w:left="1800" w:right="-603" w:hanging="5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lastRenderedPageBreak/>
        <w:t>Respectarea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prevederile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normativelor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interne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procedurile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lucru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privitoare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postul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 </w:t>
      </w:r>
    </w:p>
    <w:p w:rsidR="001B39E8" w:rsidRPr="000D45E7" w:rsidRDefault="001B39E8" w:rsidP="001B39E8">
      <w:pPr>
        <w:pStyle w:val="ListParagraph"/>
        <w:numPr>
          <w:ilvl w:val="0"/>
          <w:numId w:val="6"/>
        </w:numPr>
        <w:tabs>
          <w:tab w:val="left" w:pos="1170"/>
        </w:tabs>
        <w:spacing w:line="360" w:lineRule="auto"/>
        <w:ind w:left="1800" w:right="-603" w:hanging="5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Adopta permanent un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comportament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masura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promoveze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imaginea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interesele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D45E7">
        <w:rPr>
          <w:rFonts w:ascii="Times New Roman" w:hAnsi="Times New Roman" w:cs="Times New Roman"/>
          <w:sz w:val="24"/>
          <w:szCs w:val="24"/>
          <w:lang w:val="fr-FR"/>
        </w:rPr>
        <w:t>firmei</w:t>
      </w:r>
      <w:proofErr w:type="spellEnd"/>
      <w:r w:rsidRPr="000D45E7">
        <w:rPr>
          <w:rFonts w:ascii="Times New Roman" w:hAnsi="Times New Roman" w:cs="Times New Roman"/>
          <w:sz w:val="24"/>
          <w:szCs w:val="24"/>
          <w:lang w:val="fr-FR"/>
        </w:rPr>
        <w:t> </w:t>
      </w:r>
    </w:p>
    <w:p w:rsidR="001B39E8" w:rsidRPr="00FD27DD" w:rsidRDefault="001B39E8" w:rsidP="001B39E8">
      <w:pPr>
        <w:pStyle w:val="ListParagraph"/>
        <w:numPr>
          <w:ilvl w:val="0"/>
          <w:numId w:val="6"/>
        </w:numPr>
        <w:tabs>
          <w:tab w:val="left" w:pos="1170"/>
        </w:tabs>
        <w:spacing w:line="360" w:lineRule="auto"/>
        <w:ind w:left="1800" w:right="-603" w:hanging="540"/>
        <w:jc w:val="both"/>
        <w:rPr>
          <w:rFonts w:ascii="Times New Roman" w:hAnsi="Times New Roman" w:cs="Times New Roman"/>
          <w:sz w:val="24"/>
          <w:szCs w:val="24"/>
        </w:rPr>
      </w:pPr>
      <w:r w:rsidRPr="00FD27DD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implica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solutionarii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situatiilor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criza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D27DD">
        <w:rPr>
          <w:rFonts w:ascii="Times New Roman" w:hAnsi="Times New Roman" w:cs="Times New Roman"/>
          <w:sz w:val="24"/>
          <w:szCs w:val="24"/>
        </w:rPr>
        <w:t>afecteaza</w:t>
      </w:r>
      <w:proofErr w:type="spellEnd"/>
      <w:r w:rsidRPr="00FD27DD">
        <w:rPr>
          <w:rFonts w:ascii="Times New Roman" w:hAnsi="Times New Roman" w:cs="Times New Roman"/>
          <w:sz w:val="24"/>
          <w:szCs w:val="24"/>
        </w:rPr>
        <w:t xml:space="preserve"> firma </w:t>
      </w:r>
    </w:p>
    <w:p w:rsidR="001B39E8" w:rsidRPr="00FD27DD" w:rsidRDefault="001B39E8" w:rsidP="001B39E8">
      <w:pPr>
        <w:pStyle w:val="ListParagraph"/>
        <w:spacing w:line="360" w:lineRule="auto"/>
        <w:ind w:left="270" w:right="-603"/>
        <w:jc w:val="both"/>
        <w:rPr>
          <w:rFonts w:ascii="Times New Roman" w:hAnsi="Times New Roman" w:cs="Times New Roman"/>
          <w:sz w:val="24"/>
          <w:szCs w:val="24"/>
        </w:rPr>
      </w:pPr>
    </w:p>
    <w:p w:rsidR="001B39E8" w:rsidRPr="00FD27DD" w:rsidRDefault="001B39E8" w:rsidP="001B39E8">
      <w:pPr>
        <w:pStyle w:val="ListParagraph"/>
        <w:spacing w:line="360" w:lineRule="auto"/>
        <w:ind w:left="270" w:right="-60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1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0"/>
        <w:gridCol w:w="5390"/>
      </w:tblGrid>
      <w:tr w:rsidR="001B39E8" w:rsidRPr="00BD7967" w:rsidTr="00306FD4">
        <w:tc>
          <w:tcPr>
            <w:tcW w:w="4420" w:type="dxa"/>
          </w:tcPr>
          <w:p w:rsidR="001B39E8" w:rsidRPr="00FD27DD" w:rsidRDefault="001B39E8" w:rsidP="00306FD4">
            <w:pPr>
              <w:spacing w:line="360" w:lineRule="auto"/>
              <w:ind w:right="-60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Elaborat</w:t>
            </w:r>
            <w:proofErr w:type="spellEnd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:rsidR="001B39E8" w:rsidRPr="00FD27DD" w:rsidRDefault="001B39E8" w:rsidP="00306FD4">
            <w:pPr>
              <w:spacing w:line="360" w:lineRule="auto"/>
              <w:ind w:right="-60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ADMINISTRATOR</w:t>
            </w:r>
          </w:p>
          <w:p w:rsidR="001B39E8" w:rsidRPr="00FD27DD" w:rsidRDefault="001B39E8" w:rsidP="00306FD4">
            <w:pPr>
              <w:spacing w:line="360" w:lineRule="auto"/>
              <w:ind w:right="-60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Andrei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Ionut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DAMIAN</w:t>
            </w:r>
          </w:p>
          <w:p w:rsidR="001B39E8" w:rsidRPr="00FD27DD" w:rsidRDefault="001B39E8" w:rsidP="00306FD4">
            <w:pPr>
              <w:spacing w:line="360" w:lineRule="auto"/>
              <w:ind w:right="-603"/>
              <w:rPr>
                <w:rFonts w:ascii="Times New Roman" w:hAnsi="Times New Roman" w:cs="Times New Roman"/>
                <w:sz w:val="24"/>
                <w:szCs w:val="24"/>
              </w:rPr>
            </w:pPr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</w:t>
            </w:r>
            <w:proofErr w:type="spellStart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elaborarii</w:t>
            </w:r>
            <w:proofErr w:type="spellEnd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BC0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28.06</w:t>
            </w:r>
            <w:r w:rsidR="001C3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.2017</w:t>
            </w:r>
          </w:p>
        </w:tc>
        <w:tc>
          <w:tcPr>
            <w:tcW w:w="5390" w:type="dxa"/>
          </w:tcPr>
          <w:p w:rsidR="001B39E8" w:rsidRPr="00FD27DD" w:rsidRDefault="001B39E8" w:rsidP="00306FD4">
            <w:pPr>
              <w:spacing w:line="360" w:lineRule="auto"/>
              <w:ind w:right="-108" w:firstLine="23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Primit</w:t>
            </w:r>
            <w:proofErr w:type="spellEnd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:rsidR="001B39E8" w:rsidRPr="00FD27DD" w:rsidRDefault="001B39E8" w:rsidP="00306FD4">
            <w:pPr>
              <w:spacing w:line="360" w:lineRule="auto"/>
              <w:ind w:right="-108" w:firstLine="23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Titular Post</w:t>
            </w:r>
          </w:p>
          <w:p w:rsidR="001B39E8" w:rsidRPr="00FD27DD" w:rsidRDefault="00BC0363" w:rsidP="00BC0363">
            <w:pPr>
              <w:spacing w:line="360" w:lineRule="auto"/>
              <w:ind w:right="37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CRISTEA MIHAI</w:t>
            </w:r>
            <w:r w:rsidR="003F7641"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1B39E8" w:rsidRPr="00BD7967" w:rsidRDefault="001B39E8" w:rsidP="00306FD4">
            <w:pPr>
              <w:spacing w:line="360" w:lineRule="auto"/>
              <w:ind w:right="-108" w:firstLine="2312"/>
              <w:rPr>
                <w:rFonts w:ascii="Times New Roman" w:hAnsi="Times New Roman" w:cs="Times New Roman"/>
                <w:sz w:val="24"/>
                <w:szCs w:val="24"/>
              </w:rPr>
            </w:pPr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</w:t>
            </w:r>
            <w:proofErr w:type="spellStart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primirii</w:t>
            </w:r>
            <w:proofErr w:type="spellEnd"/>
            <w:r w:rsidRPr="00FD2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C0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28.06.2017</w:t>
            </w:r>
          </w:p>
        </w:tc>
      </w:tr>
      <w:tr w:rsidR="00BC0363" w:rsidRPr="00BD7967" w:rsidTr="00306FD4">
        <w:tc>
          <w:tcPr>
            <w:tcW w:w="4420" w:type="dxa"/>
          </w:tcPr>
          <w:p w:rsidR="00BC0363" w:rsidRPr="00FD27DD" w:rsidRDefault="00BC0363" w:rsidP="00306FD4">
            <w:pPr>
              <w:spacing w:line="360" w:lineRule="auto"/>
              <w:ind w:right="-60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90" w:type="dxa"/>
          </w:tcPr>
          <w:p w:rsidR="00BC0363" w:rsidRPr="00FD27DD" w:rsidRDefault="00BC0363" w:rsidP="00306FD4">
            <w:pPr>
              <w:spacing w:line="360" w:lineRule="auto"/>
              <w:ind w:right="-108" w:firstLine="23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1B39E8" w:rsidRPr="00BD7967" w:rsidRDefault="001B39E8" w:rsidP="001B39E8">
      <w:pPr>
        <w:spacing w:line="360" w:lineRule="auto"/>
        <w:ind w:left="360" w:right="-603"/>
        <w:rPr>
          <w:rFonts w:ascii="Times New Roman" w:hAnsi="Times New Roman" w:cs="Times New Roman"/>
          <w:sz w:val="24"/>
          <w:szCs w:val="24"/>
        </w:rPr>
      </w:pPr>
    </w:p>
    <w:p w:rsidR="00C87F98" w:rsidRPr="00316445" w:rsidRDefault="00C87F98" w:rsidP="00316445"/>
    <w:sectPr w:rsidR="00C87F98" w:rsidRPr="00316445" w:rsidSect="009232DE">
      <w:headerReference w:type="default" r:id="rId7"/>
      <w:footerReference w:type="default" r:id="rId8"/>
      <w:pgSz w:w="11906" w:h="16838" w:code="9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BBA" w:rsidRDefault="00ED1BBA" w:rsidP="00C743BD">
      <w:r>
        <w:separator/>
      </w:r>
    </w:p>
  </w:endnote>
  <w:endnote w:type="continuationSeparator" w:id="0">
    <w:p w:rsidR="00ED1BBA" w:rsidRDefault="00ED1BBA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64535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32C04" w:rsidRDefault="00632C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65D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65D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BBA" w:rsidRDefault="00ED1BBA" w:rsidP="00C743BD">
      <w:r>
        <w:separator/>
      </w:r>
    </w:p>
  </w:footnote>
  <w:footnote w:type="continuationSeparator" w:id="0">
    <w:p w:rsidR="00ED1BBA" w:rsidRDefault="00ED1BBA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</w:rPr>
    </w:pPr>
  </w:p>
  <w:tbl>
    <w:tblPr>
      <w:tblW w:w="9810" w:type="dxa"/>
      <w:tblInd w:w="-270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27"/>
      <w:gridCol w:w="4273"/>
      <w:gridCol w:w="2610"/>
    </w:tblGrid>
    <w:tr w:rsidR="00C743BD" w:rsidRPr="007265DA" w:rsidTr="009232DE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9232DE" w:rsidP="001B39E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Trebuchet MS" w:hAnsi="Trebuchet MS"/>
              <w:noProof/>
              <w:sz w:val="18"/>
              <w:szCs w:val="24"/>
              <w:lang w:eastAsia="zh-CN"/>
            </w:rPr>
            <w:drawing>
              <wp:inline distT="0" distB="0" distL="0" distR="0" wp14:anchorId="13F2B0F2" wp14:editId="607AE165">
                <wp:extent cx="1609725" cy="353825"/>
                <wp:effectExtent l="0" t="0" r="0" b="8255"/>
                <wp:docPr id="8" name="Picture 8" descr="D:\Dropbox\DIVERSE_SHARE\PROIECTE\POC 1 STARTUP 2015\03. Cloudifier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ropbox\DIVERSE_SHARE\PROIECTE\POC 1 STARTUP 2015\03. Cloudifier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3659" cy="378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3" w:type="dxa"/>
          <w:shd w:val="clear" w:color="auto" w:fill="auto"/>
          <w:vAlign w:val="center"/>
        </w:tcPr>
        <w:p w:rsidR="00C743BD" w:rsidRPr="00C743BD" w:rsidRDefault="00C743BD" w:rsidP="001B3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</w:p>
      </w:tc>
      <w:tc>
        <w:tcPr>
          <w:tcW w:w="2610" w:type="dxa"/>
          <w:shd w:val="clear" w:color="auto" w:fill="auto"/>
          <w:vAlign w:val="center"/>
        </w:tcPr>
        <w:p w:rsidR="009232DE" w:rsidRPr="000D45E7" w:rsidRDefault="009232DE" w:rsidP="001B39E8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  <w:lang w:val="fr-FR"/>
            </w:rPr>
          </w:pPr>
          <w:r w:rsidRPr="000D45E7">
            <w:rPr>
              <w:rFonts w:asciiTheme="majorHAnsi" w:hAnsiTheme="majorHAnsi" w:cstheme="majorHAnsi"/>
              <w:sz w:val="16"/>
              <w:szCs w:val="16"/>
              <w:lang w:val="fr-FR"/>
            </w:rPr>
            <w:t>CLOUDIFIER SRL</w:t>
          </w:r>
        </w:p>
        <w:p w:rsidR="009232DE" w:rsidRPr="000D45E7" w:rsidRDefault="009232DE" w:rsidP="001B39E8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  <w:lang w:val="fr-FR"/>
            </w:rPr>
          </w:pPr>
          <w:r w:rsidRPr="000D45E7">
            <w:rPr>
              <w:rFonts w:asciiTheme="majorHAnsi" w:hAnsiTheme="majorHAnsi" w:cstheme="majorHAnsi"/>
              <w:sz w:val="16"/>
              <w:szCs w:val="16"/>
              <w:lang w:val="fr-FR"/>
            </w:rPr>
            <w:t xml:space="preserve">CUI </w:t>
          </w:r>
          <w:hyperlink r:id="rId2" w:history="1">
            <w:r w:rsidRPr="000D45E7">
              <w:rPr>
                <w:rFonts w:asciiTheme="majorHAnsi" w:hAnsiTheme="majorHAnsi" w:cstheme="majorHAnsi"/>
                <w:color w:val="0000FF"/>
                <w:sz w:val="16"/>
                <w:szCs w:val="16"/>
                <w:u w:val="single"/>
                <w:lang w:val="fr-FR"/>
              </w:rPr>
              <w:t>34311168</w:t>
            </w:r>
          </w:hyperlink>
          <w:r w:rsidRPr="000D45E7">
            <w:rPr>
              <w:rFonts w:asciiTheme="majorHAnsi" w:hAnsiTheme="majorHAnsi" w:cstheme="majorHAnsi"/>
              <w:sz w:val="16"/>
              <w:szCs w:val="16"/>
              <w:lang w:val="fr-FR"/>
            </w:rPr>
            <w:t>, J23/2557/22.06.2016</w:t>
          </w:r>
        </w:p>
        <w:p w:rsidR="009232DE" w:rsidRPr="000D45E7" w:rsidRDefault="009232DE" w:rsidP="001B39E8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  <w:lang w:val="fr-FR"/>
            </w:rPr>
          </w:pPr>
          <w:r w:rsidRPr="000D45E7">
            <w:rPr>
              <w:rFonts w:asciiTheme="majorHAnsi" w:hAnsiTheme="majorHAnsi" w:cstheme="majorHAnsi"/>
              <w:sz w:val="16"/>
              <w:szCs w:val="16"/>
              <w:lang w:val="fr-FR"/>
            </w:rPr>
            <w:t>RO44BACX0000001126471001</w:t>
          </w:r>
        </w:p>
        <w:p w:rsidR="009232DE" w:rsidRPr="000D45E7" w:rsidRDefault="009232DE" w:rsidP="001B39E8">
          <w:pPr>
            <w:spacing w:after="0" w:line="240" w:lineRule="auto"/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</w:pP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Unicredit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 Bank,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Sucursala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Traian</w:t>
          </w:r>
          <w:proofErr w:type="spellEnd"/>
        </w:p>
        <w:p w:rsidR="009232DE" w:rsidRPr="000D45E7" w:rsidRDefault="009232DE" w:rsidP="001B39E8">
          <w:pPr>
            <w:spacing w:after="0" w:line="240" w:lineRule="auto"/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</w:pPr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Voluntari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Str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.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Drumul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Potcoavei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 nr. 120,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Bl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 B, Et. 1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Ap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. 5B,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Jud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. </w:t>
          </w:r>
          <w:proofErr w:type="spell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Ilfov</w:t>
          </w:r>
          <w:proofErr w:type="spellEnd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.</w:t>
          </w:r>
        </w:p>
        <w:p w:rsidR="009232DE" w:rsidRPr="000D45E7" w:rsidRDefault="009232DE" w:rsidP="001B39E8">
          <w:pPr>
            <w:spacing w:after="0" w:line="240" w:lineRule="auto"/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</w:pPr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>Fax:</w:t>
          </w:r>
          <w:proofErr w:type="gramStart"/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lang w:val="fr-FR"/>
            </w:rPr>
            <w:t xml:space="preserve">  </w:t>
          </w:r>
          <w:r w:rsidRPr="000D45E7">
            <w:rPr>
              <w:rFonts w:asciiTheme="majorHAnsi" w:hAnsiTheme="majorHAnsi" w:cstheme="majorHAnsi"/>
              <w:color w:val="000000" w:themeColor="text1"/>
              <w:sz w:val="16"/>
              <w:szCs w:val="16"/>
              <w:shd w:val="clear" w:color="auto" w:fill="FFFFFF"/>
              <w:lang w:val="fr-FR"/>
            </w:rPr>
            <w:t>004.0317.107.541</w:t>
          </w:r>
          <w:proofErr w:type="gramEnd"/>
        </w:p>
        <w:p w:rsidR="00C743BD" w:rsidRPr="007265DA" w:rsidRDefault="009232DE" w:rsidP="001B39E8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  <w:lang w:val="fr-FR"/>
            </w:rPr>
          </w:pPr>
          <w:r w:rsidRPr="007265DA">
            <w:rPr>
              <w:rFonts w:asciiTheme="majorHAnsi" w:hAnsiTheme="majorHAnsi" w:cstheme="majorHAnsi"/>
              <w:color w:val="000000" w:themeColor="text1"/>
              <w:sz w:val="16"/>
              <w:szCs w:val="16"/>
              <w:shd w:val="clear" w:color="auto" w:fill="FFFFFF"/>
              <w:lang w:val="fr-FR"/>
            </w:rPr>
            <w:t>email: office@cloudifier.net</w:t>
          </w:r>
        </w:p>
      </w:tc>
    </w:tr>
  </w:tbl>
  <w:p w:rsidR="00C743BD" w:rsidRPr="007265DA" w:rsidRDefault="00C743BD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779F"/>
    <w:multiLevelType w:val="hybridMultilevel"/>
    <w:tmpl w:val="D3E6C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731F"/>
    <w:multiLevelType w:val="hybridMultilevel"/>
    <w:tmpl w:val="9F8C62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054C2"/>
    <w:multiLevelType w:val="hybridMultilevel"/>
    <w:tmpl w:val="D8BEA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95571"/>
    <w:multiLevelType w:val="hybridMultilevel"/>
    <w:tmpl w:val="48762E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E8"/>
    <w:rsid w:val="000D45E7"/>
    <w:rsid w:val="00155630"/>
    <w:rsid w:val="00180004"/>
    <w:rsid w:val="001B39E8"/>
    <w:rsid w:val="001C3D67"/>
    <w:rsid w:val="0020326A"/>
    <w:rsid w:val="002D5F14"/>
    <w:rsid w:val="00316445"/>
    <w:rsid w:val="003213B9"/>
    <w:rsid w:val="00347EA0"/>
    <w:rsid w:val="00390714"/>
    <w:rsid w:val="003F7641"/>
    <w:rsid w:val="00440588"/>
    <w:rsid w:val="004A6E4F"/>
    <w:rsid w:val="004A7AD5"/>
    <w:rsid w:val="005008DD"/>
    <w:rsid w:val="00506447"/>
    <w:rsid w:val="00574528"/>
    <w:rsid w:val="005D615D"/>
    <w:rsid w:val="00604A07"/>
    <w:rsid w:val="00632C04"/>
    <w:rsid w:val="006475AC"/>
    <w:rsid w:val="00717069"/>
    <w:rsid w:val="0072057E"/>
    <w:rsid w:val="007265DA"/>
    <w:rsid w:val="00804916"/>
    <w:rsid w:val="00810CEF"/>
    <w:rsid w:val="008A7C88"/>
    <w:rsid w:val="008D793D"/>
    <w:rsid w:val="009232DE"/>
    <w:rsid w:val="00995653"/>
    <w:rsid w:val="00A12A70"/>
    <w:rsid w:val="00A3393E"/>
    <w:rsid w:val="00A8104C"/>
    <w:rsid w:val="00A92F3F"/>
    <w:rsid w:val="00AF392C"/>
    <w:rsid w:val="00B927FE"/>
    <w:rsid w:val="00BC0363"/>
    <w:rsid w:val="00C22585"/>
    <w:rsid w:val="00C74121"/>
    <w:rsid w:val="00C743BD"/>
    <w:rsid w:val="00C82896"/>
    <w:rsid w:val="00C87F98"/>
    <w:rsid w:val="00C93EFB"/>
    <w:rsid w:val="00D147C9"/>
    <w:rsid w:val="00D25EB9"/>
    <w:rsid w:val="00DE3AAF"/>
    <w:rsid w:val="00ED1BBA"/>
    <w:rsid w:val="00EE0166"/>
    <w:rsid w:val="00F46E91"/>
    <w:rsid w:val="00F5485A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04CF54-6B37-4137-A1A2-6454FA7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9E8"/>
    <w:pPr>
      <w:spacing w:after="200" w:line="276" w:lineRule="auto"/>
    </w:pPr>
    <w:rPr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5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89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el:34311168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\TEMPLATE_STD_CLOUDIFI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TEMPLATE_STD_CLOUDIFIER</Template>
  <TotalTime>4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Marina</cp:lastModifiedBy>
  <cp:revision>6</cp:revision>
  <cp:lastPrinted>2017-04-08T13:23:00Z</cp:lastPrinted>
  <dcterms:created xsi:type="dcterms:W3CDTF">2017-07-03T16:35:00Z</dcterms:created>
  <dcterms:modified xsi:type="dcterms:W3CDTF">2017-07-03T16:39:00Z</dcterms:modified>
</cp:coreProperties>
</file>