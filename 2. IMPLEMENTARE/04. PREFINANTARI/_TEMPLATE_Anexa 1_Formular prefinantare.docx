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6B" w:rsidRPr="00920197" w:rsidRDefault="003F3F6B" w:rsidP="00920197">
      <w:pPr>
        <w:jc w:val="right"/>
        <w:outlineLvl w:val="0"/>
        <w:rPr>
          <w:b/>
        </w:rPr>
      </w:pPr>
      <w:r w:rsidRPr="00920197">
        <w:rPr>
          <w:b/>
        </w:rPr>
        <w:t>ANEXA 1</w:t>
      </w:r>
    </w:p>
    <w:p w:rsidR="003F3F6B" w:rsidRPr="006D3173" w:rsidRDefault="003F3F6B" w:rsidP="00874DB4">
      <w:pPr>
        <w:outlineLvl w:val="0"/>
        <w:rPr>
          <w:b/>
          <w:sz w:val="22"/>
          <w:szCs w:val="22"/>
        </w:rPr>
      </w:pPr>
      <w:r w:rsidRPr="00BC7328">
        <w:rPr>
          <w:sz w:val="18"/>
          <w:szCs w:val="18"/>
        </w:rPr>
        <w:t xml:space="preserve"> </w:t>
      </w:r>
      <w:r w:rsidRPr="006D3173">
        <w:rPr>
          <w:b/>
          <w:sz w:val="22"/>
          <w:szCs w:val="22"/>
        </w:rPr>
        <w:t>Nr. înregistrare beneficiar şi data</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bookmarkStart w:id="0" w:name="_GoBack"/>
      <w:bookmarkEnd w:id="0"/>
    </w:p>
    <w:p w:rsidR="003F3F6B" w:rsidRPr="006D3173" w:rsidRDefault="003F3F6B" w:rsidP="00874DB4">
      <w:pPr>
        <w:jc w:val="center"/>
        <w:outlineLvl w:val="0"/>
        <w:rPr>
          <w:b/>
          <w:sz w:val="22"/>
          <w:szCs w:val="22"/>
        </w:rPr>
      </w:pPr>
      <w:r w:rsidRPr="006D3173">
        <w:rPr>
          <w:b/>
          <w:sz w:val="22"/>
          <w:szCs w:val="22"/>
        </w:rPr>
        <w:t>Cerere de prefinanţare nr. _______din data _____________</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3F3F6B">
      <w:r>
        <w:rPr>
          <w:noProof/>
          <w:lang w:eastAsia="ro-RO"/>
        </w:rPr>
        <w:pict>
          <v:shapetype id="_x0000_t202" coordsize="21600,21600" o:spt="202" path="m,l,21600r21600,l21600,xe">
            <v:stroke joinstyle="miter"/>
            <v:path gradientshapeok="t" o:connecttype="rect"/>
          </v:shapetype>
          <v:shape id="Text Box 1" o:spid="_x0000_s1026" type="#_x0000_t202" style="position:absolute;margin-left:109.9pt;margin-top:12.5pt;width:327pt;height:17.2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">
            <v:textbox>
              <w:txbxContent>
                <w:p w:rsidR="003F3F6B" w:rsidRDefault="003F3F6B" w:rsidP="001D73FA"/>
                <w:p w:rsidR="003F3F6B" w:rsidRPr="009E275F" w:rsidRDefault="003F3F6B" w:rsidP="001D73FA"/>
              </w:txbxContent>
            </v:textbox>
          </v:shape>
        </w:pic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3F3F6B">
      <w:pPr>
        <w:rPr>
          <w:sz w:val="18"/>
          <w:szCs w:val="18"/>
        </w:rPr>
      </w:pPr>
      <w:r>
        <w:rPr>
          <w:noProof/>
          <w:lang w:eastAsia="ro-RO"/>
        </w:rPr>
        <w:pict>
          <v:shape id="Text Box 2" o:spid="_x0000_s1027" type="#_x0000_t202" style="position:absolute;margin-left:109.9pt;margin-top:7.25pt;width:327pt;height:17.25pt;flip:y;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">
            <v:textbox>
              <w:txbxContent>
                <w:p w:rsidR="003F3F6B" w:rsidRDefault="003F3F6B" w:rsidP="004E7E25"/>
                <w:p w:rsidR="003F3F6B" w:rsidRPr="009E275F" w:rsidRDefault="003F3F6B" w:rsidP="004E7E25"/>
              </w:txbxContent>
            </v:textbox>
          </v:shape>
        </w:pic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3F3F6B" w:rsidP="00C500BE">
      <w:pPr>
        <w:ind w:left="360"/>
        <w:jc w:val="both"/>
        <w:rPr>
          <w:b/>
          <w:sz w:val="18"/>
          <w:szCs w:val="18"/>
        </w:rPr>
      </w:pPr>
      <w:r>
        <w:rPr>
          <w:noProof/>
          <w:lang w:eastAsia="ro-RO"/>
        </w:rPr>
        <w:pict>
          <v:shape id="Text Box 3" o:spid="_x0000_s1028" type="#_x0000_t202" style="position:absolute;left:0;text-align:left;margin-left:106.15pt;margin-top:4.4pt;width:336.75pt;height:15.7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">
            <v:textbox>
              <w:txbxContent>
                <w:p w:rsidR="003F3F6B" w:rsidRDefault="003F3F6B" w:rsidP="00C500BE"/>
                <w:p w:rsidR="003F3F6B" w:rsidRPr="009E275F" w:rsidRDefault="003F3F6B" w:rsidP="00C500BE"/>
              </w:txbxContent>
            </v:textbox>
          </v:shape>
        </w:pic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3F3F6B" w:rsidRDefault="003F3F6B" w:rsidP="00C500BE">
      <w:pPr>
        <w:rPr>
          <w:sz w:val="18"/>
          <w:szCs w:val="18"/>
        </w:rPr>
      </w:pPr>
      <w:r>
        <w:rPr>
          <w:noProof/>
          <w:lang w:eastAsia="ro-RO"/>
        </w:rPr>
        <w:pict>
          <v:shape id="Text Box 6" o:spid="_x0000_s1029" type="#_x0000_t202" style="position:absolute;margin-left:106.15pt;margin-top:1.85pt;width:336.75pt;height:17.25pt;flip:y;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">
            <v:textbox>
              <w:txbxContent>
                <w:p w:rsidR="003F3F6B" w:rsidRDefault="003F3F6B" w:rsidP="00E65BB5"/>
                <w:p w:rsidR="003F3F6B" w:rsidRPr="009E275F" w:rsidRDefault="003F3F6B" w:rsidP="00E65BB5"/>
              </w:txbxContent>
            </v:textbox>
          </v:shape>
        </w:pict>
      </w:r>
      <w:r>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3F3F6B" w:rsidRDefault="003F3F6B" w:rsidP="00C500BE">
      <w:pPr>
        <w:rPr>
          <w:noProof/>
          <w:sz w:val="18"/>
          <w:szCs w:val="18"/>
          <w:lang w:eastAsia="ro-RO"/>
        </w:rPr>
      </w:pPr>
      <w:r>
        <w:rPr>
          <w:noProof/>
          <w:lang w:eastAsia="ro-RO"/>
        </w:rPr>
        <w:pict>
          <v:shape id="Text Box 7" o:spid="_x0000_s1030" type="#_x0000_t202" style="position:absolute;margin-left:106.15pt;margin-top:2.3pt;width:336.75pt;height:15.7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">
            <v:textbox>
              <w:txbxContent>
                <w:p w:rsidR="003F3F6B" w:rsidRDefault="003F3F6B" w:rsidP="00E65BB5"/>
                <w:p w:rsidR="003F3F6B" w:rsidRPr="009E275F" w:rsidRDefault="003F3F6B" w:rsidP="00E65BB5"/>
              </w:txbxContent>
            </v:textbox>
          </v:shape>
        </w:pict>
      </w:r>
      <w:r>
        <w:rPr>
          <w:sz w:val="18"/>
          <w:szCs w:val="18"/>
        </w:rPr>
        <w:t>CUI:</w:t>
      </w:r>
      <w:r w:rsidRPr="00E65BB5">
        <w:rPr>
          <w:noProof/>
          <w:sz w:val="18"/>
          <w:szCs w:val="18"/>
          <w:lang w:eastAsia="ro-RO"/>
        </w:rPr>
        <w:t xml:space="preserve"> </w:t>
      </w:r>
    </w:p>
    <w:p w:rsidR="003F3F6B" w:rsidRDefault="003F3F6B" w:rsidP="00C500BE">
      <w:pPr>
        <w:rPr>
          <w:noProof/>
          <w:sz w:val="18"/>
          <w:szCs w:val="18"/>
          <w:lang w:eastAsia="ro-RO"/>
        </w:rPr>
      </w:pPr>
    </w:p>
    <w:p w:rsidR="003F3F6B" w:rsidRDefault="003F3F6B" w:rsidP="00C500BE">
      <w:pPr>
        <w:rPr>
          <w:noProof/>
          <w:sz w:val="18"/>
          <w:szCs w:val="18"/>
          <w:lang w:eastAsia="ro-RO"/>
        </w:rPr>
      </w:pPr>
      <w:r>
        <w:rPr>
          <w:noProof/>
          <w:lang w:eastAsia="ro-RO"/>
        </w:rPr>
        <w:pict>
          <v:shape id="Text Box 8" o:spid="_x0000_s1031" type="#_x0000_t202" style="position:absolute;margin-left:106.15pt;margin-top:9.35pt;width:342pt;height:41.25pt;flip:y;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">
            <v:textbox>
              <w:txbxContent>
                <w:p w:rsidR="003F3F6B" w:rsidRDefault="003F3F6B" w:rsidP="00E65BB5"/>
                <w:p w:rsidR="003F3F6B" w:rsidRPr="009E275F" w:rsidRDefault="003F3F6B" w:rsidP="00E65BB5"/>
              </w:txbxContent>
            </v:textbox>
          </v:shape>
        </w:pic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3F3F6B" w:rsidP="00C500BE">
      <w:pPr>
        <w:rPr>
          <w:noProof/>
          <w:sz w:val="18"/>
          <w:szCs w:val="18"/>
          <w:lang w:eastAsia="ro-RO"/>
        </w:rPr>
      </w:pPr>
      <w:r>
        <w:rPr>
          <w:noProof/>
          <w:lang w:eastAsia="ro-RO"/>
        </w:rPr>
        <w:pict>
          <v:shape id="Text Box 9" o:spid="_x0000_s1032" type="#_x0000_t202" style="position:absolute;margin-left:106.15pt;margin-top:.55pt;width:342pt;height:41.2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">
            <v:textbox>
              <w:txbxContent>
                <w:p w:rsidR="003F3F6B" w:rsidRDefault="003F3F6B" w:rsidP="00E65BB5"/>
                <w:p w:rsidR="003F3F6B" w:rsidRPr="009E275F" w:rsidRDefault="003F3F6B" w:rsidP="00E65BB5"/>
              </w:txbxContent>
            </v:textbox>
          </v:shape>
        </w:pic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3F3F6B" w:rsidP="00F174CF">
      <w:pPr>
        <w:rPr>
          <w:b/>
          <w:noProof/>
          <w:sz w:val="18"/>
          <w:szCs w:val="18"/>
          <w:lang w:eastAsia="ro-RO"/>
        </w:rPr>
      </w:pPr>
      <w:r>
        <w:rPr>
          <w:noProof/>
          <w:lang w:eastAsia="ro-RO"/>
        </w:rPr>
        <w:pict>
          <v:shape id="Text Box 10" o:spid="_x0000_s1033" type="#_x0000_t202" style="position:absolute;margin-left:106.15pt;margin-top:7.9pt;width:345.75pt;height:19.5pt;flip: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">
            <v:textbox>
              <w:txbxContent>
                <w:p w:rsidR="003F3F6B" w:rsidRDefault="003F3F6B" w:rsidP="00F174CF"/>
                <w:p w:rsidR="003F3F6B" w:rsidRPr="009E275F" w:rsidRDefault="003F3F6B" w:rsidP="00F174CF"/>
              </w:txbxContent>
            </v:textbox>
          </v:shape>
        </w:pic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3F3F6B" w:rsidP="00F174CF">
      <w:pPr>
        <w:rPr>
          <w:noProof/>
          <w:sz w:val="18"/>
          <w:szCs w:val="18"/>
          <w:lang w:eastAsia="ro-RO"/>
        </w:rPr>
      </w:pPr>
      <w:r>
        <w:rPr>
          <w:noProof/>
          <w:lang w:eastAsia="ro-RO"/>
        </w:rPr>
        <w:pict>
          <v:shape id="Text Box 11" o:spid="_x0000_s1034" type="#_x0000_t202" style="position:absolute;margin-left:106.15pt;margin-top:8.35pt;width:345.75pt;height:17.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">
            <v:textbox>
              <w:txbxContent>
                <w:p w:rsidR="003F3F6B" w:rsidRDefault="003F3F6B" w:rsidP="00F174CF"/>
                <w:p w:rsidR="003F3F6B" w:rsidRPr="009E275F" w:rsidRDefault="003F3F6B" w:rsidP="00F174CF"/>
              </w:txbxContent>
            </v:textbox>
          </v:shape>
        </w:pic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r>
        <w:rPr>
          <w:noProof/>
          <w:lang w:eastAsia="ro-RO"/>
        </w:rPr>
        <w:pict>
          <v:shape id="Text Box 12" o:spid="_x0000_s1035" type="#_x0000_t202" style="position:absolute;margin-left:106.15pt;margin-top:2.95pt;width:345.75pt;height:1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oRLQIAAFk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">
            <v:textbox>
              <w:txbxContent>
                <w:p w:rsidR="003F3F6B" w:rsidRDefault="003F3F6B" w:rsidP="00F174CF"/>
                <w:p w:rsidR="003F3F6B" w:rsidRPr="009E275F" w:rsidRDefault="003F3F6B" w:rsidP="00F174CF"/>
              </w:txbxContent>
            </v:textbox>
          </v:shape>
        </w:pict>
      </w:r>
      <w:r>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r>
        <w:rPr>
          <w:noProof/>
          <w:lang w:eastAsia="ro-RO"/>
        </w:rPr>
        <w:pict>
          <v:shape id="Text Box 13" o:spid="_x0000_s1036" type="#_x0000_t202" style="position:absolute;margin-left:105.4pt;margin-top:3.4pt;width:350.25pt;height:18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">
            <v:textbox>
              <w:txbxContent>
                <w:p w:rsidR="003F3F6B" w:rsidRDefault="003F3F6B" w:rsidP="006735D8"/>
                <w:p w:rsidR="003F3F6B" w:rsidRPr="009E275F" w:rsidRDefault="003F3F6B" w:rsidP="006735D8"/>
              </w:txbxContent>
            </v:textbox>
          </v:shape>
        </w:pict>
      </w:r>
      <w:r>
        <w:rPr>
          <w:noProof/>
          <w:sz w:val="18"/>
          <w:szCs w:val="18"/>
          <w:lang w:eastAsia="ro-RO"/>
        </w:rPr>
        <w:t>Acţiunea:</w:t>
      </w:r>
      <w:r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r>
        <w:rPr>
          <w:noProof/>
          <w:lang w:eastAsia="ro-RO"/>
        </w:rPr>
        <w:pict>
          <v:shape id="Text Box 14" o:spid="_x0000_s1037" type="#_x0000_t202" style="position:absolute;margin-left:105.4pt;margin-top:3.1pt;width:350.25pt;height:16.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">
            <v:textbox>
              <w:txbxContent>
                <w:p w:rsidR="003F3F6B" w:rsidRDefault="003F3F6B" w:rsidP="008177A8"/>
                <w:p w:rsidR="003F3F6B" w:rsidRPr="009E275F" w:rsidRDefault="003F3F6B" w:rsidP="008177A8"/>
              </w:txbxContent>
            </v:textbox>
          </v:shape>
        </w:pict>
      </w:r>
      <w:r>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r>
        <w:rPr>
          <w:noProof/>
          <w:lang w:eastAsia="ro-RO"/>
        </w:rPr>
        <w:pict>
          <v:shape id="Text Box 15" o:spid="_x0000_s1038" type="#_x0000_t202" style="position:absolute;margin-left:109.9pt;margin-top:1.45pt;width:350.25pt;height:18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">
            <v:textbox>
              <w:txbxContent>
                <w:p w:rsidR="003F3F6B" w:rsidRDefault="003F3F6B" w:rsidP="003F537A"/>
                <w:p w:rsidR="003F3F6B" w:rsidRPr="009E275F" w:rsidRDefault="003F3F6B" w:rsidP="003F537A"/>
              </w:txbxContent>
            </v:textbox>
          </v:shape>
        </w:pict>
      </w:r>
      <w:r>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240185">
      <w:pPr>
        <w:pStyle w:val="ListParagraph"/>
        <w:rPr>
          <w:b/>
          <w:noProof/>
          <w:sz w:val="18"/>
          <w:szCs w:val="18"/>
          <w:lang w:eastAsia="ro-RO"/>
        </w:rPr>
      </w:pP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3F3F6B" w:rsidP="00240185">
      <w:pPr>
        <w:ind w:left="360"/>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3F3F6B" w:rsidP="00240185">
      <w:pPr>
        <w:ind w:left="360"/>
        <w:rPr>
          <w:noProof/>
          <w:sz w:val="18"/>
          <w:szCs w:val="18"/>
          <w:lang w:eastAsia="ro-RO"/>
        </w:rPr>
      </w:pPr>
      <w:r>
        <w:rPr>
          <w:noProof/>
          <w:lang w:eastAsia="ro-RO"/>
        </w:rPr>
        <w:pict>
          <v:shape id="Text Box 16" o:spid="_x0000_s1039" type="#_x0000_t202" style="position:absolute;left:0;text-align:left;margin-left:90pt;margin-top:-.25pt;width:357.75pt;height:19.5pt;flip:y;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">
            <v:textbox style="mso-next-textbox:#Text Box 16">
              <w:txbxContent>
                <w:p w:rsidR="003F3F6B" w:rsidRDefault="003F3F6B" w:rsidP="00240185"/>
                <w:p w:rsidR="003F3F6B" w:rsidRPr="009E275F" w:rsidRDefault="003F3F6B" w:rsidP="00240185"/>
              </w:txbxContent>
            </v:textbox>
          </v:shape>
        </w:pict>
      </w:r>
      <w:r>
        <w:rPr>
          <w:noProof/>
          <w:sz w:val="18"/>
          <w:szCs w:val="18"/>
          <w:lang w:eastAsia="ro-RO"/>
        </w:rPr>
        <w:t xml:space="preserve">Beneficiar/Lider: </w:t>
      </w:r>
    </w:p>
    <w:p w:rsidR="003F3F6B" w:rsidRDefault="003F3F6B" w:rsidP="00240185">
      <w:pPr>
        <w:ind w:left="360"/>
        <w:rPr>
          <w:noProof/>
          <w:sz w:val="18"/>
          <w:szCs w:val="18"/>
          <w:lang w:eastAsia="ro-RO"/>
        </w:rPr>
      </w:pPr>
      <w:r>
        <w:rPr>
          <w:noProof/>
          <w:lang w:eastAsia="ro-RO"/>
        </w:rPr>
      </w:r>
      <w:r w:rsidRPr="001E19E2">
        <w:rPr>
          <w:noProof/>
          <w:sz w:val="18"/>
          <w:szCs w:val="18"/>
          <w:lang w:eastAsia="ro-RO"/>
        </w:rPr>
        <w:pict>
          <v:group id="_x0000_s1040" editas="canvas" style="width:423pt;height:18pt;mso-position-horizontal-relative:char;mso-position-vertical-relative:line" coordorigin="4283,3393" coordsize="7050,3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4283;top:3393;width:7050;height:309" o:preferrelative="f">
              <v:fill o:detectmouseclick="t"/>
              <v:path o:extrusionok="t" o:connecttype="none"/>
              <o:lock v:ext="edit" text="t"/>
            </v:shape>
            <w10:anchorlock/>
          </v:group>
        </w:pict>
      </w:r>
    </w:p>
    <w:p w:rsidR="003F3F6B" w:rsidRDefault="003F3F6B" w:rsidP="00240185">
      <w:pPr>
        <w:ind w:left="360"/>
        <w:rPr>
          <w:noProof/>
          <w:sz w:val="18"/>
          <w:szCs w:val="18"/>
          <w:lang w:eastAsia="ro-RO"/>
        </w:rPr>
      </w:pPr>
      <w:r>
        <w:rPr>
          <w:noProof/>
          <w:lang w:eastAsia="ro-RO"/>
        </w:rPr>
        <w:pict>
          <v:rect id="_x0000_s1042" style="position:absolute;left:0;text-align:left;margin-left:90pt;margin-top:7.45pt;width:359.55pt;height:18pt;z-index:251665920"/>
        </w:pic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r>
        <w:rPr>
          <w:noProof/>
          <w:lang w:eastAsia="ro-RO"/>
        </w:rPr>
        <w:pict>
          <v:shape id="Text Box 17" o:spid="_x0000_s1043" type="#_x0000_t202" style="position:absolute;left:0;text-align:left;margin-left:88.15pt;margin-top:5.8pt;width:358.5pt;height:22.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gLA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">
            <v:textbox>
              <w:txbxContent>
                <w:p w:rsidR="003F3F6B" w:rsidRDefault="003F3F6B" w:rsidP="00240185"/>
                <w:p w:rsidR="003F3F6B" w:rsidRPr="009E275F" w:rsidRDefault="003F3F6B" w:rsidP="00240185"/>
              </w:txbxContent>
            </v:textbox>
          </v:shape>
        </w:pic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r>
        <w:rPr>
          <w:noProof/>
          <w:lang w:eastAsia="ro-RO"/>
        </w:rPr>
        <w:pict>
          <v:shape id="Text Box 18" o:spid="_x0000_s1044" type="#_x0000_t202" style="position:absolute;left:0;text-align:left;margin-left:88.15pt;margin-top:1.15pt;width:358.5pt;height:26.25pt;flip:y;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">
            <v:textbox>
              <w:txbxContent>
                <w:p w:rsidR="003F3F6B" w:rsidRDefault="003F3F6B" w:rsidP="00240185"/>
                <w:p w:rsidR="003F3F6B" w:rsidRPr="009E275F" w:rsidRDefault="003F3F6B" w:rsidP="00240185"/>
              </w:txbxContent>
            </v:textbox>
          </v:shape>
        </w:pict>
      </w:r>
      <w:r>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2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1842"/>
        <w:gridCol w:w="1560"/>
        <w:gridCol w:w="1419"/>
        <w:gridCol w:w="1532"/>
        <w:gridCol w:w="1486"/>
        <w:gridCol w:w="1516"/>
        <w:gridCol w:w="1516"/>
        <w:gridCol w:w="1516"/>
      </w:tblGrid>
      <w:tr w:rsidR="003F3F6B" w:rsidRPr="00E369C4" w:rsidTr="00C9073B">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560"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1486"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3A43C3">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560"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1486"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2374D3">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3F3F6B" w:rsidP="00E369C4">
            <w:pPr>
              <w:jc w:val="center"/>
              <w:rPr>
                <w:sz w:val="20"/>
              </w:rPr>
            </w:pPr>
          </w:p>
          <w:p w:rsidR="003F3F6B" w:rsidRDefault="003F3F6B" w:rsidP="00E369C4">
            <w:pPr>
              <w:rPr>
                <w:sz w:val="20"/>
              </w:rPr>
            </w:pPr>
            <w:r>
              <w:rPr>
                <w:sz w:val="20"/>
              </w:rPr>
              <w:t xml:space="preserve">Nume Beneficiar/Lider/ Partener </w:t>
            </w:r>
          </w:p>
          <w:p w:rsidR="003F3F6B" w:rsidRDefault="003F3F6B" w:rsidP="00E369C4">
            <w:pPr>
              <w:rPr>
                <w:sz w:val="20"/>
              </w:rPr>
            </w:pPr>
          </w:p>
          <w:p w:rsidR="003F3F6B" w:rsidRDefault="003F3F6B" w:rsidP="00E369C4">
            <w:pPr>
              <w:rPr>
                <w:sz w:val="20"/>
              </w:rPr>
            </w:pPr>
          </w:p>
          <w:p w:rsidR="003F3F6B" w:rsidRPr="00E369C4" w:rsidRDefault="003F3F6B" w:rsidP="00E369C4">
            <w:pPr>
              <w:rPr>
                <w:sz w:val="20"/>
              </w:rPr>
            </w:pPr>
          </w:p>
        </w:tc>
        <w:tc>
          <w:tcPr>
            <w:tcW w:w="1560" w:type="dxa"/>
            <w:vAlign w:val="center"/>
          </w:tcPr>
          <w:p w:rsidR="003F3F6B" w:rsidRDefault="003F3F6B" w:rsidP="002374D3">
            <w:pPr>
              <w:rPr>
                <w:sz w:val="20"/>
              </w:rPr>
            </w:pPr>
            <w:r w:rsidRPr="002374D3">
              <w:rPr>
                <w:sz w:val="20"/>
              </w:rPr>
              <w:t>categoria 1</w:t>
            </w:r>
            <w:r>
              <w:rPr>
                <w:sz w:val="20"/>
              </w:rPr>
              <w:t xml:space="preserve"> </w:t>
            </w:r>
          </w:p>
          <w:p w:rsidR="003F3F6B" w:rsidRDefault="003F3F6B" w:rsidP="002374D3">
            <w:pPr>
              <w:rPr>
                <w:sz w:val="20"/>
              </w:rPr>
            </w:pPr>
            <w:r>
              <w:rPr>
                <w:sz w:val="20"/>
              </w:rPr>
              <w:t>(ex. salarii)</w:t>
            </w:r>
          </w:p>
          <w:p w:rsidR="003F3F6B" w:rsidRPr="002374D3" w:rsidRDefault="003F3F6B" w:rsidP="002374D3">
            <w:pPr>
              <w:rPr>
                <w:sz w:val="20"/>
              </w:rPr>
            </w:pPr>
          </w:p>
          <w:p w:rsidR="003F3F6B" w:rsidRDefault="003F3F6B" w:rsidP="003A43C3">
            <w:pPr>
              <w:rPr>
                <w:sz w:val="20"/>
              </w:rPr>
            </w:pPr>
            <w:r w:rsidRPr="002374D3">
              <w:rPr>
                <w:sz w:val="20"/>
              </w:rPr>
              <w:t>categoria 2</w:t>
            </w:r>
          </w:p>
          <w:p w:rsidR="003F3F6B" w:rsidRDefault="003F3F6B" w:rsidP="003A43C3">
            <w:pPr>
              <w:rPr>
                <w:sz w:val="20"/>
              </w:rPr>
            </w:pPr>
            <w:r>
              <w:rPr>
                <w:sz w:val="20"/>
              </w:rPr>
              <w:t>(ex. deconturi)</w:t>
            </w:r>
          </w:p>
          <w:p w:rsidR="003F3F6B" w:rsidRPr="00E369C4" w:rsidRDefault="003F3F6B" w:rsidP="003A43C3">
            <w:pPr>
              <w:rPr>
                <w:sz w:val="20"/>
              </w:rPr>
            </w:pPr>
            <w:r w:rsidRPr="002374D3">
              <w:rPr>
                <w:sz w:val="20"/>
              </w:rPr>
              <w:t>categoria 3</w:t>
            </w:r>
            <w:r>
              <w:rPr>
                <w:sz w:val="20"/>
              </w:rPr>
              <w:t xml:space="preserve"> (…)</w:t>
            </w:r>
          </w:p>
        </w:tc>
        <w:tc>
          <w:tcPr>
            <w:tcW w:w="1419" w:type="dxa"/>
            <w:vAlign w:val="center"/>
          </w:tcPr>
          <w:p w:rsidR="003F3F6B" w:rsidRPr="00E369C4" w:rsidRDefault="003F3F6B" w:rsidP="00E369C4">
            <w:pPr>
              <w:jc w:val="center"/>
              <w:rPr>
                <w:sz w:val="20"/>
              </w:rPr>
            </w:pPr>
          </w:p>
        </w:tc>
        <w:tc>
          <w:tcPr>
            <w:tcW w:w="1532" w:type="dxa"/>
            <w:vAlign w:val="center"/>
          </w:tcPr>
          <w:p w:rsidR="003F3F6B" w:rsidRPr="00E369C4" w:rsidRDefault="003F3F6B" w:rsidP="00E369C4">
            <w:pPr>
              <w:jc w:val="center"/>
              <w:rPr>
                <w:b/>
                <w:sz w:val="20"/>
              </w:rPr>
            </w:pPr>
          </w:p>
        </w:tc>
        <w:tc>
          <w:tcPr>
            <w:tcW w:w="1486" w:type="dxa"/>
            <w:vAlign w:val="center"/>
          </w:tcPr>
          <w:p w:rsidR="003F3F6B" w:rsidRPr="00E369C4" w:rsidRDefault="003F3F6B" w:rsidP="00E369C4">
            <w:pPr>
              <w:jc w:val="center"/>
              <w:rPr>
                <w:b/>
                <w:sz w:val="20"/>
              </w:rPr>
            </w:pPr>
          </w:p>
        </w:tc>
        <w:tc>
          <w:tcPr>
            <w:tcW w:w="1516" w:type="dxa"/>
            <w:vAlign w:val="center"/>
          </w:tcPr>
          <w:p w:rsidR="003F3F6B" w:rsidRPr="00E369C4" w:rsidRDefault="003F3F6B" w:rsidP="00E369C4">
            <w:pPr>
              <w:jc w:val="center"/>
              <w:rPr>
                <w:b/>
                <w:sz w:val="20"/>
              </w:rPr>
            </w:pPr>
          </w:p>
        </w:tc>
        <w:tc>
          <w:tcPr>
            <w:tcW w:w="1516" w:type="dxa"/>
          </w:tcPr>
          <w:p w:rsidR="003F3F6B" w:rsidRPr="00E369C4" w:rsidRDefault="003F3F6B" w:rsidP="00E369C4">
            <w:pPr>
              <w:jc w:val="center"/>
              <w:rPr>
                <w:b/>
                <w:sz w:val="20"/>
              </w:rPr>
            </w:pPr>
          </w:p>
        </w:tc>
        <w:tc>
          <w:tcPr>
            <w:tcW w:w="1516" w:type="dxa"/>
          </w:tcPr>
          <w:p w:rsidR="003F3F6B" w:rsidRPr="00E369C4" w:rsidRDefault="003F3F6B" w:rsidP="00E369C4">
            <w:pPr>
              <w:jc w:val="center"/>
              <w:rPr>
                <w:b/>
                <w:sz w:val="20"/>
              </w:rPr>
            </w:pPr>
          </w:p>
        </w:tc>
      </w:tr>
      <w:tr w:rsidR="003F3F6B" w:rsidRPr="00E369C4" w:rsidTr="00AB7853">
        <w:trPr>
          <w:cantSplit/>
          <w:trHeight w:val="571"/>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3F3F6B" w:rsidP="00AB7853">
            <w:pPr>
              <w:rPr>
                <w:b/>
                <w:sz w:val="20"/>
              </w:rPr>
            </w:pPr>
            <w:r w:rsidRPr="00E369C4">
              <w:rPr>
                <w:b/>
                <w:sz w:val="20"/>
              </w:rPr>
              <w:t>TOTAL</w:t>
            </w:r>
          </w:p>
        </w:tc>
        <w:tc>
          <w:tcPr>
            <w:tcW w:w="1560" w:type="dxa"/>
            <w:vAlign w:val="center"/>
          </w:tcPr>
          <w:p w:rsidR="003F3F6B" w:rsidRPr="00E369C4" w:rsidRDefault="003F3F6B" w:rsidP="00E369C4">
            <w:pPr>
              <w:jc w:val="center"/>
              <w:rPr>
                <w:b/>
                <w:sz w:val="20"/>
              </w:rPr>
            </w:pPr>
          </w:p>
        </w:tc>
        <w:tc>
          <w:tcPr>
            <w:tcW w:w="1419" w:type="dxa"/>
            <w:vAlign w:val="center"/>
          </w:tcPr>
          <w:p w:rsidR="003F3F6B" w:rsidRPr="00E369C4" w:rsidRDefault="003F3F6B" w:rsidP="00E369C4">
            <w:pPr>
              <w:jc w:val="center"/>
              <w:rPr>
                <w:b/>
                <w:sz w:val="20"/>
              </w:rPr>
            </w:pPr>
          </w:p>
        </w:tc>
        <w:tc>
          <w:tcPr>
            <w:tcW w:w="1532" w:type="dxa"/>
            <w:vAlign w:val="center"/>
          </w:tcPr>
          <w:p w:rsidR="003F3F6B" w:rsidRPr="00E369C4" w:rsidRDefault="003F3F6B" w:rsidP="00E369C4">
            <w:pPr>
              <w:jc w:val="center"/>
              <w:rPr>
                <w:b/>
                <w:sz w:val="20"/>
              </w:rPr>
            </w:pPr>
          </w:p>
        </w:tc>
        <w:tc>
          <w:tcPr>
            <w:tcW w:w="1486" w:type="dxa"/>
            <w:vAlign w:val="center"/>
          </w:tcPr>
          <w:p w:rsidR="003F3F6B" w:rsidRPr="00E369C4" w:rsidRDefault="003F3F6B" w:rsidP="00E369C4">
            <w:pPr>
              <w:jc w:val="center"/>
              <w:rPr>
                <w:b/>
                <w:sz w:val="20"/>
              </w:rPr>
            </w:pPr>
          </w:p>
        </w:tc>
        <w:tc>
          <w:tcPr>
            <w:tcW w:w="1516" w:type="dxa"/>
            <w:vAlign w:val="center"/>
          </w:tcPr>
          <w:p w:rsidR="003F3F6B" w:rsidRPr="00E369C4" w:rsidRDefault="003F3F6B" w:rsidP="00E369C4">
            <w:pPr>
              <w:jc w:val="center"/>
              <w:rPr>
                <w:b/>
                <w:sz w:val="20"/>
              </w:rPr>
            </w:pPr>
          </w:p>
        </w:tc>
        <w:tc>
          <w:tcPr>
            <w:tcW w:w="1516" w:type="dxa"/>
          </w:tcPr>
          <w:p w:rsidR="003F3F6B" w:rsidRPr="00E369C4" w:rsidRDefault="003F3F6B" w:rsidP="00E369C4">
            <w:pPr>
              <w:jc w:val="center"/>
              <w:rPr>
                <w:b/>
                <w:sz w:val="20"/>
              </w:rPr>
            </w:pPr>
          </w:p>
        </w:tc>
        <w:tc>
          <w:tcPr>
            <w:tcW w:w="1516" w:type="dxa"/>
          </w:tcPr>
          <w:p w:rsidR="003F3F6B" w:rsidRPr="00E369C4" w:rsidRDefault="003F3F6B" w:rsidP="00E369C4">
            <w:pPr>
              <w:jc w:val="center"/>
              <w:rPr>
                <w:b/>
                <w:sz w:val="20"/>
              </w:rPr>
            </w:pP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Default="003F3F6B" w:rsidP="008D760F">
      <w:pPr>
        <w:ind w:left="4320" w:firstLine="720"/>
        <w:outlineLvl w:val="0"/>
        <w:rPr>
          <w:b/>
          <w:sz w:val="20"/>
          <w:szCs w:val="20"/>
          <w:u w:val="single"/>
        </w:rPr>
      </w:pPr>
    </w:p>
    <w:p w:rsidR="003F3F6B" w:rsidRPr="00E369C4" w:rsidRDefault="003F3F6B" w:rsidP="006D3173">
      <w:pPr>
        <w:jc w:val="center"/>
        <w:outlineLvl w:val="0"/>
        <w:rPr>
          <w:b/>
          <w:sz w:val="20"/>
          <w:szCs w:val="20"/>
          <w:u w:val="single"/>
        </w:rPr>
      </w:pPr>
      <w:r>
        <w:rPr>
          <w:b/>
          <w:sz w:val="20"/>
          <w:szCs w:val="20"/>
          <w:u w:val="single"/>
        </w:rPr>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107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1980"/>
        <w:gridCol w:w="1620"/>
        <w:gridCol w:w="2693"/>
        <w:gridCol w:w="2127"/>
      </w:tblGrid>
      <w:tr w:rsidR="003F3F6B" w:rsidRPr="00E369C4" w:rsidTr="006D3173">
        <w:trPr>
          <w:cantSplit/>
          <w:trHeight w:val="397"/>
        </w:trPr>
        <w:tc>
          <w:tcPr>
            <w:tcW w:w="234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98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693"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2127"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6D3173">
        <w:trPr>
          <w:cantSplit/>
          <w:trHeight w:val="654"/>
        </w:trPr>
        <w:tc>
          <w:tcPr>
            <w:tcW w:w="2340" w:type="dxa"/>
            <w:vMerge/>
            <w:shd w:val="clear" w:color="auto" w:fill="C0C0C0"/>
            <w:vAlign w:val="center"/>
          </w:tcPr>
          <w:p w:rsidR="003F3F6B" w:rsidRPr="00E369C4" w:rsidRDefault="003F3F6B" w:rsidP="00CF0294">
            <w:pPr>
              <w:jc w:val="center"/>
              <w:rPr>
                <w:b/>
                <w:sz w:val="20"/>
              </w:rPr>
            </w:pPr>
          </w:p>
        </w:tc>
        <w:tc>
          <w:tcPr>
            <w:tcW w:w="198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693" w:type="dxa"/>
            <w:vMerge/>
            <w:shd w:val="clear" w:color="auto" w:fill="C0C0C0"/>
            <w:vAlign w:val="center"/>
          </w:tcPr>
          <w:p w:rsidR="003F3F6B" w:rsidRPr="00E369C4" w:rsidRDefault="003F3F6B" w:rsidP="00CF0294">
            <w:pPr>
              <w:jc w:val="center"/>
              <w:rPr>
                <w:b/>
                <w:sz w:val="20"/>
              </w:rPr>
            </w:pPr>
          </w:p>
        </w:tc>
        <w:tc>
          <w:tcPr>
            <w:tcW w:w="2127" w:type="dxa"/>
            <w:vMerge/>
            <w:tcBorders>
              <w:right w:val="nil"/>
            </w:tcBorders>
            <w:shd w:val="clear" w:color="auto" w:fill="C0C0C0"/>
            <w:vAlign w:val="center"/>
          </w:tcPr>
          <w:p w:rsidR="003F3F6B" w:rsidRPr="00E369C4" w:rsidRDefault="003F3F6B" w:rsidP="00CF0294">
            <w:pPr>
              <w:jc w:val="center"/>
              <w:rPr>
                <w:b/>
                <w:sz w:val="20"/>
              </w:rPr>
            </w:pPr>
          </w:p>
        </w:tc>
      </w:tr>
      <w:tr w:rsidR="003F3F6B" w:rsidRPr="00E369C4" w:rsidTr="006D3173">
        <w:trPr>
          <w:cantSplit/>
          <w:trHeight w:val="595"/>
        </w:trPr>
        <w:tc>
          <w:tcPr>
            <w:tcW w:w="2340" w:type="dxa"/>
            <w:vAlign w:val="center"/>
          </w:tcPr>
          <w:p w:rsidR="003F3F6B" w:rsidRPr="00E369C4" w:rsidRDefault="003F3F6B" w:rsidP="00CF0294">
            <w:pPr>
              <w:rPr>
                <w:sz w:val="20"/>
              </w:rPr>
            </w:pPr>
          </w:p>
        </w:tc>
        <w:tc>
          <w:tcPr>
            <w:tcW w:w="1980" w:type="dxa"/>
            <w:vAlign w:val="center"/>
          </w:tcPr>
          <w:p w:rsidR="003F3F6B" w:rsidRPr="00E369C4" w:rsidRDefault="003F3F6B" w:rsidP="00CF0294">
            <w:pPr>
              <w:jc w:val="center"/>
              <w:rPr>
                <w:sz w:val="20"/>
              </w:rPr>
            </w:pPr>
          </w:p>
        </w:tc>
        <w:tc>
          <w:tcPr>
            <w:tcW w:w="1620" w:type="dxa"/>
            <w:vAlign w:val="center"/>
          </w:tcPr>
          <w:p w:rsidR="003F3F6B" w:rsidRPr="00E369C4" w:rsidRDefault="003F3F6B" w:rsidP="00CF0294">
            <w:pPr>
              <w:jc w:val="center"/>
              <w:rPr>
                <w:sz w:val="20"/>
              </w:rPr>
            </w:pPr>
          </w:p>
        </w:tc>
        <w:tc>
          <w:tcPr>
            <w:tcW w:w="2693" w:type="dxa"/>
            <w:vAlign w:val="center"/>
          </w:tcPr>
          <w:p w:rsidR="003F3F6B" w:rsidRPr="00E369C4" w:rsidRDefault="003F3F6B" w:rsidP="00CF0294">
            <w:pPr>
              <w:jc w:val="center"/>
              <w:rPr>
                <w:b/>
                <w:sz w:val="20"/>
              </w:rPr>
            </w:pPr>
          </w:p>
        </w:tc>
        <w:tc>
          <w:tcPr>
            <w:tcW w:w="2127" w:type="dxa"/>
            <w:vAlign w:val="center"/>
          </w:tcPr>
          <w:p w:rsidR="003F3F6B" w:rsidRPr="00E369C4" w:rsidRDefault="003F3F6B" w:rsidP="00CF0294">
            <w:pPr>
              <w:jc w:val="center"/>
              <w:rPr>
                <w:b/>
                <w:sz w:val="20"/>
              </w:rPr>
            </w:pPr>
          </w:p>
        </w:tc>
      </w:tr>
    </w:tbl>
    <w:p w:rsidR="003F3F6B" w:rsidRPr="00E369C4" w:rsidRDefault="003F3F6B" w:rsidP="008D760F">
      <w:pPr>
        <w:rPr>
          <w:b/>
          <w:i/>
          <w:sz w:val="28"/>
          <w:szCs w:val="28"/>
        </w:rPr>
      </w:pPr>
    </w:p>
    <w:p w:rsidR="003F3F6B" w:rsidRDefault="003F3F6B" w:rsidP="00240185">
      <w:pPr>
        <w:ind w:left="360"/>
        <w:rPr>
          <w:noProof/>
          <w:sz w:val="18"/>
          <w:szCs w:val="18"/>
          <w:lang w:eastAsia="ro-RO"/>
        </w:rPr>
      </w:pPr>
    </w:p>
    <w:p w:rsidR="003F3F6B" w:rsidRPr="002C01C9" w:rsidRDefault="003F3F6B" w:rsidP="006D3173">
      <w:pPr>
        <w:rPr>
          <w:noProof/>
          <w:sz w:val="20"/>
          <w:szCs w:val="20"/>
          <w:lang w:eastAsia="ro-RO"/>
        </w:rPr>
      </w:pPr>
      <w:r w:rsidRPr="002C01C9">
        <w:rPr>
          <w:noProof/>
          <w:sz w:val="20"/>
          <w:szCs w:val="20"/>
          <w:lang w:eastAsia="ro-RO"/>
        </w:rPr>
        <w:t xml:space="preserve">Prin prezenta cerere de prefinanţare solicit suma :………….lei, din care FEDR …….. lei si BS ………..lei </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3F3F6B" w:rsidRPr="002C01C9" w:rsidRDefault="003F3F6B" w:rsidP="00051D44">
      <w:pPr>
        <w:jc w:val="both"/>
        <w:rPr>
          <w:sz w:val="20"/>
          <w:szCs w:val="20"/>
        </w:rPr>
      </w:pPr>
      <w:r w:rsidRPr="002C01C9">
        <w:rPr>
          <w:sz w:val="20"/>
          <w:szCs w:val="20"/>
        </w:rPr>
        <w:t>Funcţia: Director Proiect / Nume Prenume: / Semnătura: / Data</w:t>
      </w:r>
      <w:r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p>
    <w:p w:rsidR="003F3F6B" w:rsidRPr="002C01C9" w:rsidRDefault="003F3F6B" w:rsidP="006D3173">
      <w:pPr>
        <w:rPr>
          <w:sz w:val="20"/>
          <w:szCs w:val="20"/>
          <w:lang w:val="fr-FR"/>
        </w:rPr>
      </w:pPr>
    </w:p>
    <w:p w:rsidR="003F3F6B" w:rsidRDefault="003F3F6B" w:rsidP="006D3173">
      <w:pPr>
        <w:rPr>
          <w:sz w:val="20"/>
          <w:lang w:val="fr-FR"/>
        </w:rPr>
      </w:pPr>
    </w:p>
    <w:p w:rsidR="003F3F6B" w:rsidRDefault="003F3F6B" w:rsidP="006D3173">
      <w:pPr>
        <w:rPr>
          <w:sz w:val="20"/>
          <w:lang w:val="fr-FR"/>
        </w:rPr>
      </w:pPr>
      <w:r w:rsidRPr="00904235">
        <w:rPr>
          <w:sz w:val="20"/>
          <w:lang w:val="fr-FR"/>
        </w:rPr>
        <w:t>A se completa de către instituţiile oficiale:</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Pr="000426A2" w:rsidRDefault="003F3F6B" w:rsidP="006D3173">
      <w:pPr>
        <w:jc w:val="center"/>
      </w:pPr>
    </w:p>
    <w:p w:rsidR="003F3F6B" w:rsidRDefault="003F3F6B" w:rsidP="006D3173">
      <w:pPr>
        <w:jc w:val="center"/>
        <w:rPr>
          <w:b/>
        </w:rPr>
      </w:pPr>
    </w:p>
    <w:p w:rsidR="003F3F6B" w:rsidRDefault="003F3F6B" w:rsidP="006D3173">
      <w:pPr>
        <w:jc w:val="center"/>
        <w:rPr>
          <w:b/>
        </w:rPr>
      </w:pPr>
      <w:r>
        <w:rPr>
          <w:noProof/>
          <w:lang w:eastAsia="ro-RO"/>
        </w:rPr>
        <w:pict>
          <v:shape id="_x0000_s1045" type="#_x0000_t202" style="position:absolute;left:0;text-align:left;margin-left:54pt;margin-top:3.1pt;width:5in;height:2in;z-index:251664896">
            <v:textbox style="mso-next-textbox:#_x0000_s1045">
              <w:txbxContent>
                <w:p w:rsidR="003F3F6B" w:rsidRPr="00AA04DC" w:rsidRDefault="003F3F6B" w:rsidP="006D3173">
                  <w:pPr>
                    <w:rPr>
                      <w:i/>
                      <w:lang w:val="es-ES"/>
                    </w:rPr>
                  </w:pPr>
                  <w:r w:rsidRPr="00AA04DC">
                    <w:rPr>
                      <w:i/>
                      <w:lang w:val="es-ES"/>
                    </w:rPr>
                    <w:t>Autoritatea de Management</w:t>
                  </w:r>
                  <w:r>
                    <w:rPr>
                      <w:i/>
                      <w:lang w:val="es-ES"/>
                    </w:rPr>
                    <w:t>/Organismul Intermediar</w:t>
                  </w:r>
                </w:p>
                <w:p w:rsidR="003F3F6B" w:rsidRPr="00AA04DC" w:rsidRDefault="003F3F6B" w:rsidP="006D3173">
                  <w:pPr>
                    <w:rPr>
                      <w:i/>
                      <w:lang w:val="es-ES"/>
                    </w:rPr>
                  </w:pPr>
                </w:p>
                <w:p w:rsidR="003F3F6B" w:rsidRDefault="003F3F6B" w:rsidP="006D3173">
                  <w:pPr>
                    <w:rPr>
                      <w:lang w:val="es-ES"/>
                    </w:rPr>
                  </w:pPr>
                  <w:r w:rsidRPr="00AA04DC">
                    <w:rPr>
                      <w:lang w:val="es-ES"/>
                    </w:rPr>
                    <w:t>Bun de plată în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w: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F6B" w:rsidRDefault="003F3F6B" w:rsidP="004C3FF3">
      <w:r>
        <w:separator/>
      </w:r>
    </w:p>
  </w:endnote>
  <w:endnote w:type="continuationSeparator" w:id="0">
    <w:p w:rsidR="003F3F6B" w:rsidRDefault="003F3F6B" w:rsidP="004C3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F6B" w:rsidRDefault="003F3F6B" w:rsidP="004C3FF3">
      <w:r>
        <w:separator/>
      </w:r>
    </w:p>
  </w:footnote>
  <w:footnote w:type="continuationSeparator" w:id="0">
    <w:p w:rsidR="003F3F6B" w:rsidRDefault="003F3F6B" w:rsidP="004C3F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7200"/>
    <w:rsid w:val="000426A2"/>
    <w:rsid w:val="00043A5E"/>
    <w:rsid w:val="00051D44"/>
    <w:rsid w:val="000679F0"/>
    <w:rsid w:val="000768B7"/>
    <w:rsid w:val="000F036B"/>
    <w:rsid w:val="000F7AAE"/>
    <w:rsid w:val="001B6FCE"/>
    <w:rsid w:val="001D73FA"/>
    <w:rsid w:val="001E19E2"/>
    <w:rsid w:val="00212F20"/>
    <w:rsid w:val="002374D3"/>
    <w:rsid w:val="00240185"/>
    <w:rsid w:val="00265B99"/>
    <w:rsid w:val="002A44EA"/>
    <w:rsid w:val="002C01C9"/>
    <w:rsid w:val="002C4D16"/>
    <w:rsid w:val="003066EE"/>
    <w:rsid w:val="00316880"/>
    <w:rsid w:val="00360386"/>
    <w:rsid w:val="003A43C3"/>
    <w:rsid w:val="003B1302"/>
    <w:rsid w:val="003D0657"/>
    <w:rsid w:val="003D14EB"/>
    <w:rsid w:val="003D7541"/>
    <w:rsid w:val="003F3F6B"/>
    <w:rsid w:val="003F537A"/>
    <w:rsid w:val="00497200"/>
    <w:rsid w:val="004A278D"/>
    <w:rsid w:val="004C3FF3"/>
    <w:rsid w:val="004C561C"/>
    <w:rsid w:val="004E7E25"/>
    <w:rsid w:val="004F7D0C"/>
    <w:rsid w:val="00517213"/>
    <w:rsid w:val="00522518"/>
    <w:rsid w:val="00543994"/>
    <w:rsid w:val="00571F0E"/>
    <w:rsid w:val="005C22E1"/>
    <w:rsid w:val="006735D8"/>
    <w:rsid w:val="00696320"/>
    <w:rsid w:val="006D10F0"/>
    <w:rsid w:val="006D3173"/>
    <w:rsid w:val="007308FB"/>
    <w:rsid w:val="00737D91"/>
    <w:rsid w:val="00780A81"/>
    <w:rsid w:val="007861C8"/>
    <w:rsid w:val="00787DC4"/>
    <w:rsid w:val="008177A8"/>
    <w:rsid w:val="00827A3D"/>
    <w:rsid w:val="00874DB4"/>
    <w:rsid w:val="008A109D"/>
    <w:rsid w:val="008D760F"/>
    <w:rsid w:val="00904235"/>
    <w:rsid w:val="00920197"/>
    <w:rsid w:val="009E275F"/>
    <w:rsid w:val="00A23EDB"/>
    <w:rsid w:val="00A459CE"/>
    <w:rsid w:val="00AA04DC"/>
    <w:rsid w:val="00AA4C6B"/>
    <w:rsid w:val="00AB7853"/>
    <w:rsid w:val="00AF4804"/>
    <w:rsid w:val="00B35C2F"/>
    <w:rsid w:val="00B67570"/>
    <w:rsid w:val="00B910FC"/>
    <w:rsid w:val="00BA4CBB"/>
    <w:rsid w:val="00BB615B"/>
    <w:rsid w:val="00BC454D"/>
    <w:rsid w:val="00BC68FF"/>
    <w:rsid w:val="00BC7328"/>
    <w:rsid w:val="00C500BE"/>
    <w:rsid w:val="00C8513D"/>
    <w:rsid w:val="00C9073B"/>
    <w:rsid w:val="00CC3C7B"/>
    <w:rsid w:val="00CD75B7"/>
    <w:rsid w:val="00CF0294"/>
    <w:rsid w:val="00D46CE2"/>
    <w:rsid w:val="00DB3E60"/>
    <w:rsid w:val="00E369C4"/>
    <w:rsid w:val="00E65BB5"/>
    <w:rsid w:val="00F174CF"/>
    <w:rsid w:val="00F3233A"/>
    <w:rsid w:val="00F45E1D"/>
    <w:rsid w:val="00F660B7"/>
    <w:rsid w:val="00F71457"/>
    <w:rsid w:val="00F7300C"/>
    <w:rsid w:val="00F92199"/>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70</TotalTime>
  <Pages>4</Pages>
  <Words>544</Words>
  <Characters>3161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Nr</dc:title>
  <dc:subject/>
  <dc:creator>admin</dc:creator>
  <cp:keywords/>
  <dc:description/>
  <cp:lastModifiedBy>Ancuta Popa</cp:lastModifiedBy>
  <cp:revision>18</cp:revision>
  <cp:lastPrinted>2016-10-13T10:01:00Z</cp:lastPrinted>
  <dcterms:created xsi:type="dcterms:W3CDTF">2016-09-08T11:13:00Z</dcterms:created>
  <dcterms:modified xsi:type="dcterms:W3CDTF">2016-10-13T10:01:00Z</dcterms:modified>
</cp:coreProperties>
</file>