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bookmarkStart w:id="0" w:name="_GoBack"/>
      <w:bookmarkEnd w:id="0"/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CF77B8">
        <w:rPr>
          <w:rFonts w:ascii="Verdana" w:hAnsi="Verdana"/>
          <w:sz w:val="20"/>
          <w:szCs w:val="20"/>
          <w:lang w:val="ro-RO"/>
        </w:rPr>
        <w:t>332</w:t>
      </w:r>
      <w:r w:rsidR="000D6830">
        <w:rPr>
          <w:rFonts w:ascii="Verdana" w:hAnsi="Verdana"/>
          <w:sz w:val="20"/>
          <w:szCs w:val="20"/>
          <w:lang w:val="ro-RO"/>
        </w:rPr>
        <w:t>/08.08.</w:t>
      </w:r>
      <w:r w:rsidR="00960499">
        <w:rPr>
          <w:rFonts w:ascii="Verdana" w:hAnsi="Verdana"/>
          <w:sz w:val="20"/>
          <w:szCs w:val="20"/>
          <w:lang w:val="ro-RO"/>
        </w:rPr>
        <w:t>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nr. </w:t>
      </w:r>
      <w:r w:rsidR="000D6830">
        <w:rPr>
          <w:rFonts w:ascii="Verdana" w:hAnsi="Verdana"/>
          <w:sz w:val="20"/>
          <w:szCs w:val="20"/>
          <w:lang w:val="ro-RO"/>
        </w:rPr>
        <w:t>1 – Activitatea 2.1 Programare Motor Experimental si 2.2 Programare sistem Cloud</w:t>
      </w:r>
      <w:r w:rsidRPr="00FA5FFD">
        <w:rPr>
          <w:rFonts w:ascii="Verdana" w:hAnsi="Verdana"/>
          <w:sz w:val="20"/>
          <w:szCs w:val="20"/>
          <w:lang w:val="ro-RO"/>
        </w:rPr>
        <w:t xml:space="preserve"> </w:t>
      </w:r>
      <w:r w:rsidR="00C127C7">
        <w:rPr>
          <w:rFonts w:ascii="Verdana" w:hAnsi="Verdana"/>
          <w:sz w:val="20"/>
          <w:szCs w:val="20"/>
          <w:lang w:val="ro-RO"/>
        </w:rPr>
        <w:t xml:space="preserve">receptie livrabil – </w:t>
      </w:r>
      <w:r w:rsidR="00C127C7" w:rsidRPr="00C127C7">
        <w:rPr>
          <w:rFonts w:ascii="Verdana" w:hAnsi="Verdana"/>
          <w:sz w:val="20"/>
          <w:szCs w:val="20"/>
          <w:lang w:val="ro-RO"/>
        </w:rPr>
        <w:t xml:space="preserve">Anexa - </w:t>
      </w:r>
      <w:r w:rsidR="00C127C7" w:rsidRPr="009B5889">
        <w:rPr>
          <w:rFonts w:ascii="Verdana" w:hAnsi="Verdana"/>
          <w:sz w:val="20"/>
          <w:szCs w:val="20"/>
          <w:lang w:val="ro-RO"/>
        </w:rPr>
        <w:t>Transcriptul experimentelor rezultate din dezvoltarea experimentala –</w:t>
      </w:r>
      <w:r w:rsidR="00C127C7" w:rsidRPr="009B5889">
        <w:rPr>
          <w:lang w:val="ro-RO"/>
        </w:rPr>
        <w:t xml:space="preserve"> 01.08.2017 - </w:t>
      </w:r>
      <w:r w:rsidRPr="00FA5FFD">
        <w:rPr>
          <w:rFonts w:ascii="Verdana" w:hAnsi="Verdana"/>
          <w:sz w:val="20"/>
          <w:szCs w:val="20"/>
          <w:lang w:val="ro-RO"/>
        </w:rPr>
        <w:t>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  <w:gridCol w:w="2534"/>
      </w:tblGrid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SEMNATURA</w:t>
            </w:r>
          </w:p>
        </w:tc>
      </w:tr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 w:val="restart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0D6830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CRISTEA MIHAI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B5889">
      <w:headerReference w:type="default" r:id="rId7"/>
      <w:footerReference w:type="default" r:id="rId8"/>
      <w:pgSz w:w="11906" w:h="16838" w:code="9"/>
      <w:pgMar w:top="1440" w:right="1440" w:bottom="1440" w:left="1440" w:header="5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C5" w:rsidRDefault="009775C5" w:rsidP="00C743BD">
      <w:r>
        <w:separator/>
      </w:r>
    </w:p>
  </w:endnote>
  <w:endnote w:type="continuationSeparator" w:id="0">
    <w:p w:rsidR="009775C5" w:rsidRDefault="009775C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  <w:lang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C5" w:rsidRDefault="009775C5" w:rsidP="00C743BD">
      <w:r>
        <w:separator/>
      </w:r>
    </w:p>
  </w:footnote>
  <w:footnote w:type="continuationSeparator" w:id="0">
    <w:p w:rsidR="009775C5" w:rsidRDefault="009775C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B"/>
    <w:rsid w:val="000D6830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605EBB"/>
    <w:rsid w:val="00642BCC"/>
    <w:rsid w:val="00717069"/>
    <w:rsid w:val="007C41C1"/>
    <w:rsid w:val="0081060E"/>
    <w:rsid w:val="00810CEF"/>
    <w:rsid w:val="008479E7"/>
    <w:rsid w:val="008D594D"/>
    <w:rsid w:val="008D793D"/>
    <w:rsid w:val="00960499"/>
    <w:rsid w:val="009775C5"/>
    <w:rsid w:val="00995653"/>
    <w:rsid w:val="009B5889"/>
    <w:rsid w:val="00A12A70"/>
    <w:rsid w:val="00A3393E"/>
    <w:rsid w:val="00A8104C"/>
    <w:rsid w:val="00A92F3F"/>
    <w:rsid w:val="00AF392C"/>
    <w:rsid w:val="00B927FE"/>
    <w:rsid w:val="00C127C7"/>
    <w:rsid w:val="00C74121"/>
    <w:rsid w:val="00C743BD"/>
    <w:rsid w:val="00C87F98"/>
    <w:rsid w:val="00CF77B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A2B02E-F736-49BC-A537-2B1B78D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7</cp:revision>
  <cp:lastPrinted>2017-08-08T14:01:00Z</cp:lastPrinted>
  <dcterms:created xsi:type="dcterms:W3CDTF">2017-08-08T19:12:00Z</dcterms:created>
  <dcterms:modified xsi:type="dcterms:W3CDTF">2017-08-08T14:02:00Z</dcterms:modified>
</cp:coreProperties>
</file>